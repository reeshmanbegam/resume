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833" w:type="pct"/>
        <w:tblInd w:w="-99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1000"/>
        <w:gridCol w:w="9079"/>
      </w:tblGrid>
      <w:tr w:rsidR="000E24AC" w:rsidRPr="00565B06" w14:paraId="61FEC560" w14:textId="77777777" w:rsidTr="00E7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1000" w:type="dxa"/>
            <w:tcMar>
              <w:bottom w:w="0" w:type="dxa"/>
              <w:right w:w="216" w:type="dxa"/>
            </w:tcMar>
            <w:vAlign w:val="bottom"/>
          </w:tcPr>
          <w:p w14:paraId="396DD478" w14:textId="2E3740E1" w:rsidR="000E24AC" w:rsidRPr="00CB058D" w:rsidRDefault="000E24AC" w:rsidP="009D0878">
            <w:pPr>
              <w:pStyle w:val="Icons"/>
              <w:rPr>
                <w:sz w:val="28"/>
                <w:szCs w:val="28"/>
              </w:rPr>
            </w:pPr>
          </w:p>
        </w:tc>
        <w:tc>
          <w:tcPr>
            <w:tcW w:w="9079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57CDB88" w14:textId="496D0A35" w:rsidR="000E24AC" w:rsidRPr="00CB058D" w:rsidRDefault="001F4578" w:rsidP="007850D1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Objective:"/>
                <w:tag w:val="Objective:"/>
                <w:id w:val="-376709012"/>
                <w:placeholder>
                  <w:docPart w:val="FE90D8BABDE3488A81BC6B6C8137CF50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CB058D">
                  <w:rPr>
                    <w:b/>
                    <w:sz w:val="28"/>
                    <w:szCs w:val="28"/>
                  </w:rPr>
                  <w:t>Objective</w:t>
                </w:r>
              </w:sdtContent>
            </w:sdt>
          </w:p>
        </w:tc>
      </w:tr>
    </w:tbl>
    <w:tbl>
      <w:tblPr>
        <w:tblStyle w:val="TableGrid"/>
        <w:tblpPr w:leftFromText="180" w:rightFromText="180" w:horzAnchor="page" w:tblpX="1" w:tblpY="-720"/>
        <w:tblW w:w="77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E0" w:firstRow="1" w:lastRow="1" w:firstColumn="1" w:lastColumn="0" w:noHBand="0" w:noVBand="1"/>
        <w:tblDescription w:val="First table is the name and contact info layout table. Second table is the objective table"/>
      </w:tblPr>
      <w:tblGrid>
        <w:gridCol w:w="6390"/>
        <w:gridCol w:w="4950"/>
        <w:gridCol w:w="2130"/>
      </w:tblGrid>
      <w:tr w:rsidR="00E724C2" w:rsidRPr="00565B06" w14:paraId="0AF3F266" w14:textId="77777777" w:rsidTr="00B63650">
        <w:trPr>
          <w:trHeight w:hRule="exact" w:val="2520"/>
        </w:trPr>
        <w:tc>
          <w:tcPr>
            <w:tcW w:w="6390" w:type="dxa"/>
            <w:tcMar>
              <w:right w:w="144" w:type="dxa"/>
            </w:tcMar>
            <w:vAlign w:val="bottom"/>
          </w:tcPr>
          <w:p w14:paraId="1B092917" w14:textId="77777777" w:rsidR="00E724C2" w:rsidRDefault="00E724C2" w:rsidP="00E724C2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</w:t>
            </w:r>
          </w:p>
          <w:p w14:paraId="497A1638" w14:textId="77777777" w:rsidR="00E724C2" w:rsidRDefault="00E724C2" w:rsidP="00E724C2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BB34B64" w14:textId="77777777" w:rsidR="00E724C2" w:rsidRDefault="00E724C2" w:rsidP="00E724C2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401F899" w14:textId="77777777" w:rsidR="003D2B75" w:rsidRDefault="00E724C2" w:rsidP="00E724C2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</w:t>
            </w:r>
          </w:p>
          <w:p w14:paraId="58602E7E" w14:textId="3D1AAB01" w:rsidR="00E724C2" w:rsidRDefault="003D2B75" w:rsidP="00E724C2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</w:t>
            </w:r>
            <w:r w:rsidR="005C7BE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Reeshman Begam U</w:t>
            </w:r>
          </w:p>
          <w:p w14:paraId="7CE478A7" w14:textId="2F017A1D" w:rsidR="00E724C2" w:rsidRPr="008E1197" w:rsidRDefault="00E724C2" w:rsidP="00E724C2">
            <w:pPr>
              <w:pStyle w:val="Titl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 w:val="0"/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8E1197">
              <w:rPr>
                <w:rFonts w:ascii="Times New Roman" w:hAnsi="Times New Roman" w:cs="Times New Roman"/>
                <w:b/>
                <w:bCs/>
                <w:caps w:val="0"/>
                <w:color w:val="000000" w:themeColor="text1"/>
                <w:sz w:val="24"/>
                <w:szCs w:val="24"/>
              </w:rPr>
              <w:t xml:space="preserve">   </w:t>
            </w:r>
          </w:p>
          <w:p w14:paraId="63F5998C" w14:textId="77777777" w:rsidR="00E724C2" w:rsidRDefault="00E724C2" w:rsidP="00E724C2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0108BDD" w14:textId="77777777" w:rsidR="00E724C2" w:rsidRPr="007A4BFB" w:rsidRDefault="00E724C2" w:rsidP="00E724C2">
            <w:pPr>
              <w:pStyle w:val="Title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</w:t>
            </w:r>
          </w:p>
          <w:p w14:paraId="75D28EB9" w14:textId="77777777" w:rsidR="00E724C2" w:rsidRPr="007F50EA" w:rsidRDefault="00E724C2" w:rsidP="00E724C2">
            <w:pPr>
              <w:pStyle w:val="Titl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50" w:type="dxa"/>
            <w:tcMar>
              <w:left w:w="144" w:type="dxa"/>
            </w:tcMar>
            <w:vAlign w:val="bottom"/>
          </w:tcPr>
          <w:p w14:paraId="6B8B00A1" w14:textId="02DE0F52" w:rsidR="00E724C2" w:rsidRPr="00B003E1" w:rsidRDefault="005C7BE1" w:rsidP="00E724C2">
            <w:pPr>
              <w:pStyle w:val="Contact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phone:"/>
                <w:tag w:val="Enter phone:"/>
                <w:id w:val="381135673"/>
                <w:placeholder>
                  <w:docPart w:val="3EBB8A94BF014816B8ABACC8BF43436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Pr="005C7BE1">
                  <w:rPr>
                    <w:color w:val="000000" w:themeColor="text1"/>
                  </w:rPr>
                  <w:t>+91 98947 98872</w:t>
                </w:r>
              </w:sdtContent>
            </w:sdt>
            <w:r w:rsidR="00E724C2" w:rsidRPr="00B003E1">
              <w:rPr>
                <w:color w:val="000000" w:themeColor="text1"/>
              </w:rPr>
              <w:t xml:space="preserve">  </w:t>
            </w:r>
            <w:r w:rsidR="00E724C2" w:rsidRPr="00B003E1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D81C5FB" wp14:editId="6694F1B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3DA2B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A41EF7" w14:textId="3A177C0A" w:rsidR="00E724C2" w:rsidRPr="00B003E1" w:rsidRDefault="001F4578" w:rsidP="00E724C2">
            <w:pPr>
              <w:pStyle w:val="Contact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email:"/>
                <w:tag w:val="Enter email:"/>
                <w:id w:val="479813182"/>
                <w:placeholder>
                  <w:docPart w:val="62D8B62B79DE43FA927F99294DFF014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C7BE1">
                  <w:rPr>
                    <w:color w:val="000000" w:themeColor="text1"/>
                  </w:rPr>
                  <w:t>reeshbusher</w:t>
                </w:r>
                <w:r w:rsidR="00E724C2" w:rsidRPr="00B003E1">
                  <w:rPr>
                    <w:color w:val="000000" w:themeColor="text1"/>
                  </w:rPr>
                  <w:t>@gmail.com</w:t>
                </w:r>
                <w:r w:rsidR="00E724C2">
                  <w:rPr>
                    <w:color w:val="000000" w:themeColor="text1"/>
                  </w:rPr>
                  <w:t xml:space="preserve"> </w:t>
                </w:r>
              </w:sdtContent>
            </w:sdt>
            <w:r w:rsidR="00E724C2" w:rsidRPr="00B003E1">
              <w:rPr>
                <w:color w:val="000000" w:themeColor="text1"/>
              </w:rPr>
              <w:t xml:space="preserve">  </w:t>
            </w:r>
            <w:r w:rsidR="00E724C2" w:rsidRPr="00B003E1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B090663" wp14:editId="2447042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F11D2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944DAF3" w14:textId="08175E2B" w:rsidR="00E724C2" w:rsidRPr="00565B06" w:rsidRDefault="00E724C2" w:rsidP="00E724C2">
            <w:pPr>
              <w:pStyle w:val="ContactInfo"/>
            </w:pPr>
          </w:p>
        </w:tc>
        <w:tc>
          <w:tcPr>
            <w:tcW w:w="2130" w:type="dxa"/>
          </w:tcPr>
          <w:p w14:paraId="3190615D" w14:textId="77777777" w:rsidR="00E724C2" w:rsidRDefault="00E724C2" w:rsidP="00E724C2">
            <w:pPr>
              <w:pStyle w:val="ContactInfo"/>
            </w:pPr>
          </w:p>
        </w:tc>
      </w:tr>
    </w:tbl>
    <w:p w14:paraId="05E6CCF8" w14:textId="6B4C327D" w:rsidR="00A77B4D" w:rsidRPr="00E212F2" w:rsidRDefault="00827254" w:rsidP="001F280A">
      <w:pPr>
        <w:jc w:val="both"/>
        <w:rPr>
          <w:sz w:val="24"/>
          <w:szCs w:val="24"/>
        </w:rPr>
      </w:pPr>
      <w:r>
        <w:br/>
      </w:r>
      <w:r w:rsidR="00370C60" w:rsidRPr="00E212F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4DFD0C7" wp14:editId="619D984A">
                <wp:simplePos x="0" y="0"/>
                <wp:positionH relativeFrom="column">
                  <wp:posOffset>-446672</wp:posOffset>
                </wp:positionH>
                <wp:positionV relativeFrom="paragraph">
                  <wp:posOffset>-303363</wp:posOffset>
                </wp:positionV>
                <wp:extent cx="274320" cy="274320"/>
                <wp:effectExtent l="0" t="0" r="0" b="0"/>
                <wp:wrapNone/>
                <wp:docPr id="13" name="Objective in circle icon" descr="Objectiv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4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924A6" id="Objective in circle icon" o:spid="_x0000_s1026" alt="Objective icon" style="position:absolute;margin-left:-35.15pt;margin-top:-23.9pt;width:21.6pt;height:21.6pt;z-index:-251632640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"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</v:group>
            </w:pict>
          </mc:Fallback>
        </mc:AlternateContent>
      </w:r>
      <w:r w:rsidR="00493536" w:rsidRPr="00E212F2">
        <w:rPr>
          <w:sz w:val="24"/>
          <w:szCs w:val="24"/>
        </w:rPr>
        <w:t>To work with a progressive organization and seek a challenging career which nourishes my passion to excel, by grabbing the opportunities to learn new technologies.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5401626" w14:textId="77777777" w:rsidTr="00FB41BF">
        <w:tc>
          <w:tcPr>
            <w:tcW w:w="725" w:type="dxa"/>
            <w:tcMar>
              <w:right w:w="216" w:type="dxa"/>
            </w:tcMar>
            <w:vAlign w:val="bottom"/>
          </w:tcPr>
          <w:p w14:paraId="0251F873" w14:textId="780CD2E4" w:rsidR="00A77B4D" w:rsidRPr="00CB058D" w:rsidRDefault="00075B13" w:rsidP="00075B13">
            <w:pPr>
              <w:pStyle w:val="Icons"/>
              <w:rPr>
                <w:sz w:val="28"/>
                <w:szCs w:val="28"/>
              </w:rPr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04E256C9" wp14:editId="260561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98425</wp:posOffset>
                      </wp:positionV>
                      <wp:extent cx="274320" cy="274320"/>
                      <wp:effectExtent l="0" t="0" r="0" b="0"/>
                      <wp:wrapNone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926301" id="Education in circle icon" o:spid="_x0000_s1026" alt="Education icon" style="position:absolute;margin-left:-.3pt;margin-top:7.75pt;width:21.6pt;height:21.6pt;z-index:-251631616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DB509A7" w14:textId="37DE0EBB" w:rsidR="00A77B4D" w:rsidRPr="00CB058D" w:rsidRDefault="001F4578" w:rsidP="002146F8">
            <w:pPr>
              <w:pStyle w:val="Heading1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1586649636"/>
                <w:placeholder>
                  <w:docPart w:val="F53D8D05FF1E408BA8C74D6E3B5844A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CB058D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3AFA92B7" w14:textId="2D3A1AC1" w:rsidR="001F280A" w:rsidRDefault="00AE2778" w:rsidP="001F280A">
      <w:pPr>
        <w:pStyle w:val="Heading3"/>
        <w:rPr>
          <w:b/>
          <w:caps w:val="0"/>
          <w:color w:val="77448B" w:themeColor="accent1"/>
          <w:sz w:val="26"/>
          <w:szCs w:val="26"/>
        </w:rPr>
      </w:pPr>
      <w:r w:rsidRPr="00CB058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1F396" wp14:editId="3EFF5DCB">
                <wp:simplePos x="0" y="0"/>
                <wp:positionH relativeFrom="margin">
                  <wp:posOffset>-621133</wp:posOffset>
                </wp:positionH>
                <wp:positionV relativeFrom="paragraph">
                  <wp:posOffset>10795</wp:posOffset>
                </wp:positionV>
                <wp:extent cx="641032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A1BD4" id="Straight Connector 5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9pt,.85pt" to="455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" strokecolor="#77448b [3204]" strokeweight=".5pt">
                <v:stroke joinstyle="miter"/>
                <w10:wrap anchorx="margin"/>
              </v:line>
            </w:pict>
          </mc:Fallback>
        </mc:AlternateContent>
      </w:r>
    </w:p>
    <w:p w14:paraId="6E37DAA4" w14:textId="052C8F57" w:rsidR="00874161" w:rsidRPr="00E212F2" w:rsidRDefault="00FB41BF" w:rsidP="00874161">
      <w:pPr>
        <w:pStyle w:val="Heading3"/>
        <w:rPr>
          <w:bCs/>
          <w:caps w:val="0"/>
          <w:color w:val="3D3D3D" w:themeColor="background2" w:themeShade="40"/>
        </w:rPr>
      </w:pPr>
      <w:r w:rsidRPr="0006319C">
        <w:rPr>
          <w:bCs/>
          <w:caps w:val="0"/>
          <w:color w:val="77448B" w:themeColor="accent1"/>
        </w:rPr>
        <w:t>B.E., (</w:t>
      </w:r>
      <w:r w:rsidR="00AC4AA7" w:rsidRPr="0006319C">
        <w:rPr>
          <w:bCs/>
          <w:caps w:val="0"/>
          <w:color w:val="77448B" w:themeColor="accent1"/>
        </w:rPr>
        <w:t>ECE</w:t>
      </w:r>
      <w:r w:rsidRPr="0006319C">
        <w:rPr>
          <w:bCs/>
          <w:caps w:val="0"/>
          <w:color w:val="77448B" w:themeColor="accent1"/>
        </w:rPr>
        <w:t>)</w:t>
      </w:r>
      <w:r w:rsidR="00A471F6" w:rsidRPr="00E212F2">
        <w:rPr>
          <w:b/>
          <w:caps w:val="0"/>
          <w:color w:val="77448B" w:themeColor="accent1"/>
        </w:rPr>
        <w:t xml:space="preserve"> </w:t>
      </w:r>
      <w:r w:rsidRPr="00E212F2">
        <w:rPr>
          <w:b/>
          <w:caps w:val="0"/>
          <w:color w:val="77448B" w:themeColor="accent1"/>
        </w:rPr>
        <w:t>|</w:t>
      </w:r>
      <w:r w:rsidR="00316CC6" w:rsidRPr="00E212F2">
        <w:rPr>
          <w:b/>
          <w:caps w:val="0"/>
          <w:color w:val="77448B" w:themeColor="accent1"/>
        </w:rPr>
        <w:t xml:space="preserve"> </w:t>
      </w:r>
      <w:r w:rsidRPr="00E212F2">
        <w:rPr>
          <w:bCs/>
          <w:caps w:val="0"/>
          <w:color w:val="3D3D3D" w:themeColor="background2" w:themeShade="40"/>
        </w:rPr>
        <w:t xml:space="preserve">Kongunadu college of </w:t>
      </w:r>
      <w:r w:rsidRPr="00561450">
        <w:rPr>
          <w:bCs/>
          <w:caps w:val="0"/>
        </w:rPr>
        <w:t>Engineering &amp; Technology</w:t>
      </w:r>
      <w:r w:rsidR="001E3959" w:rsidRPr="00561450">
        <w:rPr>
          <w:bCs/>
          <w:caps w:val="0"/>
        </w:rPr>
        <w:t xml:space="preserve"> </w:t>
      </w:r>
      <w:r w:rsidR="00874161" w:rsidRPr="00E212F2">
        <w:rPr>
          <w:bCs/>
          <w:caps w:val="0"/>
          <w:color w:val="3D3D3D" w:themeColor="background2" w:themeShade="40"/>
        </w:rPr>
        <w:t>,</w:t>
      </w:r>
      <w:r w:rsidR="001E3959" w:rsidRPr="00E212F2">
        <w:rPr>
          <w:bCs/>
          <w:caps w:val="0"/>
          <w:color w:val="3D3D3D" w:themeColor="background2" w:themeShade="40"/>
        </w:rPr>
        <w:t xml:space="preserve"> </w:t>
      </w:r>
      <w:r w:rsidR="00874161" w:rsidRPr="00E212F2">
        <w:rPr>
          <w:bCs/>
          <w:caps w:val="0"/>
          <w:color w:val="3D3D3D" w:themeColor="background2" w:themeShade="40"/>
        </w:rPr>
        <w:t>Thottiam</w:t>
      </w:r>
      <w:r w:rsidRPr="00E212F2">
        <w:rPr>
          <w:bCs/>
          <w:caps w:val="0"/>
          <w:color w:val="3D3D3D" w:themeColor="background2" w:themeShade="40"/>
        </w:rPr>
        <w:t xml:space="preserve"> </w:t>
      </w:r>
      <w:r w:rsidR="00C66DAC">
        <w:rPr>
          <w:bCs/>
          <w:caps w:val="0"/>
          <w:color w:val="3D3D3D" w:themeColor="background2" w:themeShade="40"/>
        </w:rPr>
        <w:t xml:space="preserve"> </w:t>
      </w:r>
      <w:r w:rsidR="00A15CBC" w:rsidRPr="00E212F2">
        <w:rPr>
          <w:b/>
          <w:caps w:val="0"/>
          <w:color w:val="77448B" w:themeColor="accent1"/>
        </w:rPr>
        <w:t>|</w:t>
      </w:r>
      <w:r w:rsidR="00A15CBC" w:rsidRPr="00E212F2">
        <w:rPr>
          <w:b/>
          <w:caps w:val="0"/>
          <w:color w:val="3B2245" w:themeColor="accent1" w:themeShade="80"/>
        </w:rPr>
        <w:t xml:space="preserve"> </w:t>
      </w:r>
      <w:r w:rsidR="00A15CBC" w:rsidRPr="00E212F2">
        <w:rPr>
          <w:bCs/>
          <w:caps w:val="0"/>
          <w:color w:val="404040" w:themeColor="text1" w:themeTint="BF"/>
        </w:rPr>
        <w:t>2017-2021</w:t>
      </w:r>
    </w:p>
    <w:p w14:paraId="1C568285" w14:textId="2D8F9FFA" w:rsidR="008452DF" w:rsidRPr="00E212F2" w:rsidRDefault="008452DF" w:rsidP="00874161">
      <w:pPr>
        <w:pStyle w:val="Heading3"/>
        <w:rPr>
          <w:rFonts w:asciiTheme="minorHAnsi" w:eastAsiaTheme="minorHAnsi" w:hAnsiTheme="minorHAnsi" w:cstheme="minorBidi"/>
          <w:b/>
        </w:rPr>
      </w:pPr>
      <w:r w:rsidRPr="00E212F2">
        <w:rPr>
          <w:rFonts w:asciiTheme="minorHAnsi" w:eastAsiaTheme="minorHAnsi" w:hAnsiTheme="minorHAnsi" w:cstheme="minorBidi"/>
        </w:rPr>
        <w:t xml:space="preserve">CGPA: </w:t>
      </w:r>
      <w:r w:rsidR="00C66DAC">
        <w:rPr>
          <w:rFonts w:asciiTheme="minorHAnsi" w:eastAsiaTheme="minorHAnsi" w:hAnsiTheme="minorHAnsi" w:cstheme="minorBidi"/>
        </w:rPr>
        <w:t>7.6</w:t>
      </w:r>
      <w:r w:rsidR="00463885" w:rsidRPr="00E212F2">
        <w:rPr>
          <w:rFonts w:asciiTheme="minorHAnsi" w:eastAsiaTheme="minorHAnsi" w:hAnsiTheme="minorHAnsi" w:cstheme="minorBidi"/>
        </w:rPr>
        <w:t xml:space="preserve"> </w:t>
      </w:r>
      <w:r w:rsidRPr="00E212F2">
        <w:rPr>
          <w:rFonts w:asciiTheme="minorHAnsi" w:eastAsiaTheme="minorHAnsi" w:hAnsiTheme="minorHAnsi" w:cstheme="minorBidi"/>
        </w:rPr>
        <w:t xml:space="preserve">upto </w:t>
      </w:r>
      <w:r w:rsidR="00370C60" w:rsidRPr="00E212F2">
        <w:rPr>
          <w:rFonts w:asciiTheme="minorHAnsi" w:eastAsiaTheme="minorHAnsi" w:hAnsiTheme="minorHAnsi" w:cstheme="minorBidi"/>
        </w:rPr>
        <w:t xml:space="preserve">( </w:t>
      </w:r>
      <w:r w:rsidR="00C66DAC">
        <w:rPr>
          <w:rFonts w:asciiTheme="minorHAnsi" w:eastAsiaTheme="minorHAnsi" w:hAnsiTheme="minorHAnsi" w:cstheme="minorBidi"/>
        </w:rPr>
        <w:t>7</w:t>
      </w:r>
      <w:r w:rsidR="00335A11" w:rsidRPr="00E212F2">
        <w:rPr>
          <w:rFonts w:asciiTheme="minorHAnsi" w:eastAsiaTheme="minorHAnsi" w:hAnsiTheme="minorHAnsi" w:cstheme="minorBidi"/>
          <w:vertAlign w:val="superscript"/>
        </w:rPr>
        <w:t>th</w:t>
      </w:r>
      <w:r w:rsidR="00335A11" w:rsidRPr="00E212F2">
        <w:rPr>
          <w:rFonts w:asciiTheme="minorHAnsi" w:eastAsiaTheme="minorHAnsi" w:hAnsiTheme="minorHAnsi" w:cstheme="minorBidi"/>
        </w:rPr>
        <w:t xml:space="preserve"> sem</w:t>
      </w:r>
      <w:r w:rsidR="00370C60" w:rsidRPr="00E212F2">
        <w:rPr>
          <w:rFonts w:asciiTheme="minorHAnsi" w:eastAsiaTheme="minorHAnsi" w:hAnsiTheme="minorHAnsi" w:cstheme="minorBidi"/>
        </w:rPr>
        <w:t xml:space="preserve"> </w:t>
      </w:r>
      <w:r w:rsidR="00335A11" w:rsidRPr="00E212F2">
        <w:rPr>
          <w:rFonts w:asciiTheme="minorHAnsi" w:eastAsiaTheme="minorHAnsi" w:hAnsiTheme="minorHAnsi" w:cstheme="minorBidi"/>
        </w:rPr>
        <w:t>)</w:t>
      </w:r>
      <w:r w:rsidR="00874161" w:rsidRPr="00E212F2">
        <w:rPr>
          <w:rFonts w:asciiTheme="minorHAnsi" w:eastAsiaTheme="minorHAnsi" w:hAnsiTheme="minorHAnsi" w:cstheme="minorBidi"/>
        </w:rPr>
        <w:tab/>
      </w:r>
      <w:r w:rsidR="00874161" w:rsidRPr="00E212F2">
        <w:rPr>
          <w:rFonts w:asciiTheme="minorHAnsi" w:eastAsiaTheme="minorHAnsi" w:hAnsiTheme="minorHAnsi" w:cstheme="minorBidi"/>
        </w:rPr>
        <w:tab/>
      </w:r>
      <w:r w:rsidR="00874161" w:rsidRPr="00E212F2">
        <w:rPr>
          <w:rFonts w:asciiTheme="minorHAnsi" w:eastAsiaTheme="minorHAnsi" w:hAnsiTheme="minorHAnsi" w:cstheme="minorBidi"/>
        </w:rPr>
        <w:tab/>
      </w:r>
      <w:r w:rsidR="00874161" w:rsidRPr="00E212F2">
        <w:rPr>
          <w:rFonts w:asciiTheme="minorHAnsi" w:eastAsiaTheme="minorHAnsi" w:hAnsiTheme="minorHAnsi" w:cstheme="minorBidi"/>
        </w:rPr>
        <w:tab/>
      </w:r>
      <w:r w:rsidR="00874161" w:rsidRPr="00E212F2">
        <w:rPr>
          <w:rFonts w:asciiTheme="minorHAnsi" w:eastAsiaTheme="minorHAnsi" w:hAnsiTheme="minorHAnsi" w:cstheme="minorBidi"/>
        </w:rPr>
        <w:tab/>
      </w:r>
      <w:r w:rsidR="00874161" w:rsidRPr="00E212F2">
        <w:rPr>
          <w:rFonts w:asciiTheme="minorHAnsi" w:eastAsiaTheme="minorHAnsi" w:hAnsiTheme="minorHAnsi" w:cstheme="minorBidi"/>
        </w:rPr>
        <w:tab/>
        <w:t xml:space="preserve">           </w:t>
      </w:r>
    </w:p>
    <w:p w14:paraId="0EA4D8D2" w14:textId="369ECD08" w:rsidR="007C0E0E" w:rsidRPr="00E212F2" w:rsidRDefault="005E653C" w:rsidP="001F280A">
      <w:pPr>
        <w:pStyle w:val="Heading2"/>
        <w:rPr>
          <w:sz w:val="24"/>
          <w:szCs w:val="24"/>
        </w:rPr>
      </w:pPr>
      <w:r w:rsidRPr="0006319C">
        <w:rPr>
          <w:b w:val="0"/>
          <w:bCs/>
          <w:sz w:val="24"/>
          <w:szCs w:val="24"/>
        </w:rPr>
        <w:t>HSC (State Board)</w:t>
      </w:r>
      <w:r w:rsidR="007C0E0E" w:rsidRPr="00E212F2">
        <w:rPr>
          <w:sz w:val="24"/>
          <w:szCs w:val="24"/>
        </w:rPr>
        <w:t xml:space="preserve"> </w:t>
      </w:r>
      <w:r w:rsidR="00A471F6" w:rsidRPr="00E212F2">
        <w:rPr>
          <w:sz w:val="24"/>
          <w:szCs w:val="24"/>
        </w:rPr>
        <w:t xml:space="preserve"> </w:t>
      </w:r>
      <w:r w:rsidR="007C0E0E" w:rsidRPr="00E212F2">
        <w:rPr>
          <w:sz w:val="24"/>
          <w:szCs w:val="24"/>
        </w:rPr>
        <w:t xml:space="preserve">| </w:t>
      </w:r>
      <w:r w:rsidR="00C66DAC">
        <w:rPr>
          <w:rStyle w:val="Emphasis"/>
          <w:b w:val="0"/>
          <w:bCs/>
          <w:color w:val="3D3D3D" w:themeColor="background2" w:themeShade="40"/>
          <w:sz w:val="24"/>
          <w:szCs w:val="24"/>
        </w:rPr>
        <w:t xml:space="preserve">Sri.G.R.M Girls Higher Secondary School , Thiruvarur </w:t>
      </w:r>
      <w:r w:rsidR="00A471F6" w:rsidRPr="00E212F2">
        <w:rPr>
          <w:sz w:val="24"/>
          <w:szCs w:val="24"/>
        </w:rPr>
        <w:t>|</w:t>
      </w:r>
      <w:r w:rsidRPr="00E212F2">
        <w:rPr>
          <w:color w:val="404040" w:themeColor="text1" w:themeTint="BF"/>
          <w:sz w:val="24"/>
          <w:szCs w:val="24"/>
        </w:rPr>
        <w:t xml:space="preserve"> </w:t>
      </w:r>
      <w:r w:rsidRPr="00E212F2">
        <w:rPr>
          <w:b w:val="0"/>
          <w:bCs/>
          <w:color w:val="404040" w:themeColor="text1" w:themeTint="BF"/>
          <w:sz w:val="24"/>
          <w:szCs w:val="24"/>
        </w:rPr>
        <w:t>2017</w:t>
      </w:r>
    </w:p>
    <w:p w14:paraId="28A805F9" w14:textId="14725BAC" w:rsidR="008452DF" w:rsidRPr="00E212F2" w:rsidRDefault="008452DF" w:rsidP="001F280A">
      <w:pPr>
        <w:pStyle w:val="Heading2"/>
        <w:rPr>
          <w:rFonts w:asciiTheme="minorHAnsi" w:eastAsiaTheme="minorHAnsi" w:hAnsiTheme="minorHAnsi" w:cstheme="minorBidi"/>
          <w:b w:val="0"/>
          <w:color w:val="4C4C4C" w:themeColor="text2" w:themeTint="BF"/>
          <w:sz w:val="24"/>
          <w:szCs w:val="24"/>
        </w:rPr>
      </w:pPr>
      <w:r w:rsidRPr="00E212F2">
        <w:rPr>
          <w:rFonts w:asciiTheme="minorHAnsi" w:eastAsiaTheme="minorHAnsi" w:hAnsiTheme="minorHAnsi" w:cstheme="minorBidi"/>
          <w:b w:val="0"/>
          <w:color w:val="4C4C4C" w:themeColor="text2" w:themeTint="BF"/>
          <w:sz w:val="24"/>
          <w:szCs w:val="24"/>
        </w:rPr>
        <w:t xml:space="preserve">Percentage: </w:t>
      </w:r>
      <w:r w:rsidR="00C66DAC">
        <w:rPr>
          <w:rFonts w:asciiTheme="minorHAnsi" w:eastAsiaTheme="minorHAnsi" w:hAnsiTheme="minorHAnsi" w:cstheme="minorBidi"/>
          <w:b w:val="0"/>
          <w:color w:val="4C4C4C" w:themeColor="text2" w:themeTint="BF"/>
          <w:sz w:val="24"/>
          <w:szCs w:val="24"/>
        </w:rPr>
        <w:t>56</w:t>
      </w:r>
      <w:r w:rsidRPr="00E212F2">
        <w:rPr>
          <w:rFonts w:asciiTheme="minorHAnsi" w:eastAsiaTheme="minorHAnsi" w:hAnsiTheme="minorHAnsi" w:cstheme="minorBidi"/>
          <w:b w:val="0"/>
          <w:color w:val="4C4C4C" w:themeColor="text2" w:themeTint="BF"/>
          <w:sz w:val="24"/>
          <w:szCs w:val="24"/>
        </w:rPr>
        <w:t xml:space="preserve">% </w:t>
      </w:r>
    </w:p>
    <w:p w14:paraId="43234792" w14:textId="10841824" w:rsidR="005E653C" w:rsidRPr="00E212F2" w:rsidRDefault="005E653C" w:rsidP="001F280A">
      <w:pPr>
        <w:pStyle w:val="Heading2"/>
        <w:rPr>
          <w:sz w:val="24"/>
          <w:szCs w:val="24"/>
        </w:rPr>
      </w:pPr>
      <w:r w:rsidRPr="0006319C">
        <w:rPr>
          <w:b w:val="0"/>
          <w:bCs/>
          <w:sz w:val="24"/>
          <w:szCs w:val="24"/>
        </w:rPr>
        <w:t>SSLC (State Board)</w:t>
      </w:r>
      <w:r w:rsidR="00A471F6" w:rsidRPr="00E212F2">
        <w:rPr>
          <w:sz w:val="24"/>
          <w:szCs w:val="24"/>
        </w:rPr>
        <w:t xml:space="preserve"> </w:t>
      </w:r>
      <w:r w:rsidRPr="00E212F2">
        <w:rPr>
          <w:sz w:val="24"/>
          <w:szCs w:val="24"/>
        </w:rPr>
        <w:t>|</w:t>
      </w:r>
      <w:r w:rsidR="005471FD" w:rsidRPr="00E212F2">
        <w:rPr>
          <w:sz w:val="24"/>
          <w:szCs w:val="24"/>
        </w:rPr>
        <w:t xml:space="preserve"> </w:t>
      </w:r>
      <w:r w:rsidR="00C66DAC">
        <w:rPr>
          <w:rStyle w:val="Emphasis"/>
          <w:b w:val="0"/>
          <w:bCs/>
          <w:color w:val="3D3D3D" w:themeColor="background2" w:themeShade="40"/>
          <w:sz w:val="24"/>
          <w:szCs w:val="24"/>
        </w:rPr>
        <w:t>Sri.G.R.M Girls Higher Secondary School , Thiruvarur</w:t>
      </w:r>
      <w:r w:rsidR="00C66DAC" w:rsidRPr="00E212F2">
        <w:rPr>
          <w:sz w:val="24"/>
          <w:szCs w:val="24"/>
        </w:rPr>
        <w:t xml:space="preserve"> </w:t>
      </w:r>
      <w:r w:rsidR="00A471F6" w:rsidRPr="00E212F2">
        <w:rPr>
          <w:sz w:val="24"/>
          <w:szCs w:val="24"/>
        </w:rPr>
        <w:t>|</w:t>
      </w:r>
      <w:r w:rsidR="00A471F6" w:rsidRPr="00E212F2">
        <w:rPr>
          <w:rStyle w:val="Emphasis"/>
          <w:b w:val="0"/>
          <w:bCs/>
          <w:sz w:val="24"/>
          <w:szCs w:val="24"/>
        </w:rPr>
        <w:t xml:space="preserve"> </w:t>
      </w:r>
      <w:r w:rsidRPr="00E212F2">
        <w:rPr>
          <w:rStyle w:val="Emphasis"/>
          <w:b w:val="0"/>
          <w:bCs/>
          <w:sz w:val="24"/>
          <w:szCs w:val="24"/>
        </w:rPr>
        <w:t>2015</w:t>
      </w:r>
      <w:r w:rsidRPr="00E212F2">
        <w:rPr>
          <w:rStyle w:val="Emphasis"/>
          <w:sz w:val="24"/>
          <w:szCs w:val="24"/>
        </w:rPr>
        <w:t xml:space="preserve"> </w:t>
      </w:r>
    </w:p>
    <w:p w14:paraId="54A72FF9" w14:textId="0F1E2A4A" w:rsidR="005E653C" w:rsidRPr="00E212F2" w:rsidRDefault="008452DF" w:rsidP="001F280A">
      <w:pPr>
        <w:rPr>
          <w:sz w:val="24"/>
          <w:szCs w:val="24"/>
        </w:rPr>
      </w:pPr>
      <w:r w:rsidRPr="00E212F2">
        <w:rPr>
          <w:sz w:val="24"/>
          <w:szCs w:val="24"/>
        </w:rPr>
        <w:t xml:space="preserve">Percentage: </w:t>
      </w:r>
      <w:r w:rsidR="00C66DAC">
        <w:rPr>
          <w:sz w:val="24"/>
          <w:szCs w:val="24"/>
        </w:rPr>
        <w:t>71</w:t>
      </w:r>
      <w:r w:rsidR="005E653C" w:rsidRPr="00E212F2">
        <w:rPr>
          <w:sz w:val="24"/>
          <w:szCs w:val="24"/>
        </w:rPr>
        <w:t>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530ABA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51B5540" w14:textId="363AF458" w:rsidR="005E088C" w:rsidRPr="00CB058D" w:rsidRDefault="002C7D08" w:rsidP="00075B13">
            <w:pPr>
              <w:pStyle w:val="Icons"/>
              <w:rPr>
                <w:sz w:val="28"/>
                <w:szCs w:val="28"/>
              </w:rPr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6128" behindDoc="1" locked="0" layoutInCell="1" allowOverlap="1" wp14:anchorId="0EBCB6A7" wp14:editId="549352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-102870</wp:posOffset>
                      </wp:positionV>
                      <wp:extent cx="274320" cy="274320"/>
                      <wp:effectExtent l="0" t="0" r="0" b="0"/>
                      <wp:wrapNone/>
                      <wp:docPr id="5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C7C13B" id="Objective in circle icon" o:spid="_x0000_s1026" alt="Objective icon" style="position:absolute;margin-left:-.3pt;margin-top:-8.1pt;width:21.6pt;height:21.6pt;z-index:-251620352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4A26605" w14:textId="26CF217B" w:rsidR="005B2DD0" w:rsidRPr="00CB058D" w:rsidRDefault="00F164E5" w:rsidP="0004158B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  <w:r w:rsidR="00FD07B1">
              <w:rPr>
                <w:sz w:val="28"/>
                <w:szCs w:val="28"/>
              </w:rPr>
              <w:t xml:space="preserve">PLANT TRAINING </w:t>
            </w:r>
          </w:p>
        </w:tc>
      </w:tr>
    </w:tbl>
    <w:p w14:paraId="18E0A9CE" w14:textId="1213AE52" w:rsidR="00F164E5" w:rsidRPr="00954621" w:rsidRDefault="001F280A" w:rsidP="0095462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16F55" wp14:editId="3B18469A">
                <wp:simplePos x="0" y="0"/>
                <wp:positionH relativeFrom="column">
                  <wp:posOffset>-600075</wp:posOffset>
                </wp:positionH>
                <wp:positionV relativeFrom="paragraph">
                  <wp:posOffset>41275</wp:posOffset>
                </wp:positionV>
                <wp:extent cx="641032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F2C7F" id="Straight Connector 5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3.25pt" to="457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" strokecolor="#77448b [3204]" strokeweight=".5pt">
                <v:stroke joinstyle="miter"/>
              </v:line>
            </w:pict>
          </mc:Fallback>
        </mc:AlternateContent>
      </w:r>
    </w:p>
    <w:p w14:paraId="78A46C3A" w14:textId="10C95D3E" w:rsidR="00FD07B1" w:rsidRPr="000F3F79" w:rsidRDefault="00FD07B1" w:rsidP="008139B6">
      <w:pPr>
        <w:spacing w:after="0" w:line="259" w:lineRule="auto"/>
        <w:rPr>
          <w:bCs/>
          <w:sz w:val="24"/>
          <w:szCs w:val="24"/>
        </w:rPr>
      </w:pPr>
      <w:r w:rsidRPr="000F3F79">
        <w:rPr>
          <w:sz w:val="24"/>
          <w:szCs w:val="24"/>
        </w:rPr>
        <w:t>Attended in plant training work on "NANDHA INFOTECH" , Coimbatore</w:t>
      </w:r>
    </w:p>
    <w:p w14:paraId="6212C45A" w14:textId="36CEA3E9" w:rsidR="00C008A5" w:rsidRPr="000F3F79" w:rsidRDefault="008139B6" w:rsidP="005B6CDB">
      <w:pPr>
        <w:spacing w:after="0" w:line="259" w:lineRule="auto"/>
        <w:rPr>
          <w:color w:val="595959"/>
          <w:sz w:val="24"/>
          <w:szCs w:val="24"/>
        </w:rPr>
      </w:pPr>
      <w:r w:rsidRPr="000F3F79">
        <w:rPr>
          <w:color w:val="595959"/>
          <w:sz w:val="24"/>
          <w:szCs w:val="24"/>
        </w:rPr>
        <w:t>Duration :  2</w:t>
      </w:r>
      <w:r w:rsidR="005B6CDB" w:rsidRPr="000F3F79">
        <w:rPr>
          <w:color w:val="595959"/>
          <w:sz w:val="24"/>
          <w:szCs w:val="24"/>
        </w:rPr>
        <w:t>3</w:t>
      </w:r>
      <w:r w:rsidRPr="000F3F79">
        <w:rPr>
          <w:color w:val="595959"/>
          <w:sz w:val="24"/>
          <w:szCs w:val="24"/>
        </w:rPr>
        <w:t>-</w:t>
      </w:r>
      <w:r w:rsidR="005B6CDB" w:rsidRPr="000F3F79">
        <w:rPr>
          <w:color w:val="595959"/>
          <w:sz w:val="24"/>
          <w:szCs w:val="24"/>
        </w:rPr>
        <w:t>5</w:t>
      </w:r>
      <w:r w:rsidRPr="000F3F79">
        <w:rPr>
          <w:color w:val="595959"/>
          <w:sz w:val="24"/>
          <w:szCs w:val="24"/>
        </w:rPr>
        <w:t>-20</w:t>
      </w:r>
      <w:r w:rsidR="005B6CDB" w:rsidRPr="000F3F79">
        <w:rPr>
          <w:color w:val="595959"/>
          <w:sz w:val="24"/>
          <w:szCs w:val="24"/>
        </w:rPr>
        <w:t>19</w:t>
      </w:r>
      <w:r w:rsidRPr="000F3F79">
        <w:rPr>
          <w:color w:val="595959"/>
          <w:sz w:val="24"/>
          <w:szCs w:val="24"/>
        </w:rPr>
        <w:t xml:space="preserve"> to </w:t>
      </w:r>
      <w:r w:rsidR="005B6CDB" w:rsidRPr="000F3F79">
        <w:rPr>
          <w:color w:val="595959"/>
          <w:sz w:val="24"/>
          <w:szCs w:val="24"/>
        </w:rPr>
        <w:t>25</w:t>
      </w:r>
      <w:r w:rsidRPr="000F3F79">
        <w:rPr>
          <w:color w:val="595959"/>
          <w:sz w:val="24"/>
          <w:szCs w:val="24"/>
        </w:rPr>
        <w:t>-</w:t>
      </w:r>
      <w:r w:rsidR="005B6CDB" w:rsidRPr="000F3F79">
        <w:rPr>
          <w:color w:val="595959"/>
          <w:sz w:val="24"/>
          <w:szCs w:val="24"/>
        </w:rPr>
        <w:t>5</w:t>
      </w:r>
      <w:r w:rsidRPr="000F3F79">
        <w:rPr>
          <w:color w:val="595959"/>
          <w:sz w:val="24"/>
          <w:szCs w:val="24"/>
        </w:rPr>
        <w:t>-</w:t>
      </w:r>
      <w:r w:rsidR="005B6CDB" w:rsidRPr="000F3F79">
        <w:rPr>
          <w:color w:val="595959"/>
          <w:sz w:val="24"/>
          <w:szCs w:val="24"/>
        </w:rPr>
        <w:t>2021</w:t>
      </w:r>
    </w:p>
    <w:p w14:paraId="6997CB80" w14:textId="5F330EE6" w:rsidR="008139B6" w:rsidRDefault="000F3F79" w:rsidP="008139B6">
      <w:pPr>
        <w:rPr>
          <w:sz w:val="24"/>
          <w:szCs w:val="24"/>
        </w:rPr>
      </w:pPr>
      <w:r>
        <w:rPr>
          <w:sz w:val="24"/>
          <w:szCs w:val="24"/>
        </w:rPr>
        <w:t>Attended</w:t>
      </w:r>
      <w:r w:rsidR="00BD0C04" w:rsidRPr="000F3F79">
        <w:rPr>
          <w:sz w:val="24"/>
          <w:szCs w:val="24"/>
        </w:rPr>
        <w:t xml:space="preserve"> </w:t>
      </w:r>
      <w:r w:rsidR="00FB601B">
        <w:rPr>
          <w:sz w:val="24"/>
          <w:szCs w:val="24"/>
        </w:rPr>
        <w:t>a</w:t>
      </w:r>
      <w:r w:rsidR="00507AEE">
        <w:rPr>
          <w:sz w:val="24"/>
          <w:szCs w:val="24"/>
        </w:rPr>
        <w:t xml:space="preserve"> inplant training </w:t>
      </w:r>
      <w:r w:rsidR="0062448B">
        <w:rPr>
          <w:sz w:val="24"/>
          <w:szCs w:val="24"/>
        </w:rPr>
        <w:t>at</w:t>
      </w:r>
      <w:r w:rsidR="00FB601B">
        <w:rPr>
          <w:sz w:val="24"/>
          <w:szCs w:val="24"/>
        </w:rPr>
        <w:t xml:space="preserve"> nandha infotech on that training I learned basics of HTML in practical manner.</w:t>
      </w:r>
    </w:p>
    <w:p w14:paraId="413FCD87" w14:textId="7F02D4E5" w:rsidR="005B6CDB" w:rsidRPr="00E212F2" w:rsidRDefault="005B6CDB" w:rsidP="008139B6">
      <w:pPr>
        <w:rPr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F280A" w:rsidRPr="00CB058D" w14:paraId="4B2404C6" w14:textId="77777777" w:rsidTr="00D101A6">
        <w:tc>
          <w:tcPr>
            <w:tcW w:w="725" w:type="dxa"/>
            <w:tcMar>
              <w:right w:w="216" w:type="dxa"/>
            </w:tcMar>
            <w:vAlign w:val="bottom"/>
          </w:tcPr>
          <w:p w14:paraId="4D39F3A6" w14:textId="2AAE3E8B" w:rsidR="001F280A" w:rsidRPr="00565B06" w:rsidRDefault="005B6CDB" w:rsidP="00192D4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1" locked="0" layoutInCell="1" allowOverlap="1" wp14:anchorId="3FD803E2" wp14:editId="7744C8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-2564130</wp:posOffset>
                      </wp:positionV>
                      <wp:extent cx="274320" cy="274320"/>
                      <wp:effectExtent l="0" t="0" r="0" b="0"/>
                      <wp:wrapNone/>
                      <wp:docPr id="6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46D88D" id="Experience in circle icon" o:spid="_x0000_s1026" alt="Experience icon" style="position:absolute;margin-left:-.3pt;margin-top:-201.9pt;width:21.6pt;height:21.6pt;z-index:-251622400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Wi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Y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8094FDC" w14:textId="109AD5FC" w:rsidR="001F280A" w:rsidRDefault="001F280A" w:rsidP="00ED321F">
            <w:pPr>
              <w:pStyle w:val="Heading1"/>
              <w:spacing w:befor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Projects</w:t>
            </w:r>
          </w:p>
          <w:p w14:paraId="3146993C" w14:textId="5A817719" w:rsidR="00A63F0F" w:rsidRPr="00A862CA" w:rsidRDefault="008D027B" w:rsidP="00192D4C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17E7F2F" wp14:editId="176DD7F4">
                      <wp:simplePos x="0" y="0"/>
                      <wp:positionH relativeFrom="page">
                        <wp:posOffset>-617500</wp:posOffset>
                      </wp:positionH>
                      <wp:positionV relativeFrom="paragraph">
                        <wp:posOffset>105410</wp:posOffset>
                      </wp:positionV>
                      <wp:extent cx="641032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0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C340F" id="Straight Connector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48.6pt,8.3pt" to="456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" strokecolor="#77448b [3204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</w:p>
          <w:p w14:paraId="27307194" w14:textId="071FDAC7" w:rsidR="00E03C5A" w:rsidRPr="005E3588" w:rsidRDefault="00E03C5A" w:rsidP="005E3588">
            <w:pPr>
              <w:rPr>
                <w:rFonts w:cstheme="minorHAnsi"/>
                <w:b/>
                <w:bCs/>
                <w:color w:val="593368" w:themeColor="accent1" w:themeShade="BF"/>
                <w:sz w:val="24"/>
                <w:szCs w:val="24"/>
              </w:rPr>
            </w:pPr>
            <w:r w:rsidRPr="00E212F2">
              <w:rPr>
                <w:rFonts w:cstheme="minorHAnsi"/>
                <w:b/>
                <w:bCs/>
                <w:color w:val="593368" w:themeColor="accent1" w:themeShade="BF"/>
                <w:sz w:val="24"/>
                <w:szCs w:val="24"/>
              </w:rPr>
              <w:t>Project #1</w:t>
            </w:r>
            <w:r w:rsidR="005E3588">
              <w:rPr>
                <w:rFonts w:cstheme="minorHAnsi"/>
                <w:b/>
                <w:bCs/>
                <w:color w:val="593368" w:themeColor="accent1" w:themeShade="BF"/>
                <w:sz w:val="24"/>
                <w:szCs w:val="24"/>
              </w:rPr>
              <w:t xml:space="preserve">  - </w:t>
            </w:r>
            <w:r w:rsidR="00671F67">
              <w:rPr>
                <w:rFonts w:eastAsia="Arial" w:cstheme="minorHAnsi"/>
                <w:b/>
                <w:bCs/>
                <w:color w:val="00796B"/>
                <w:sz w:val="24"/>
                <w:szCs w:val="24"/>
              </w:rPr>
              <w:t>Agriculture Crop Monitoring System Using IOT</w:t>
            </w:r>
          </w:p>
          <w:p w14:paraId="06CC4857" w14:textId="716544A7" w:rsidR="00730CD6" w:rsidRDefault="00AC51AA" w:rsidP="00507F78">
            <w:pPr>
              <w:shd w:val="clear" w:color="auto" w:fill="FFFFFF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E212F2">
              <w:rPr>
                <w:rFonts w:eastAsia="Arial" w:cstheme="minorHAnsi"/>
                <w:color w:val="3D3D3D" w:themeColor="background2" w:themeShade="40"/>
                <w:sz w:val="24"/>
                <w:szCs w:val="24"/>
              </w:rPr>
              <w:t xml:space="preserve">         </w:t>
            </w:r>
            <w:r w:rsidR="0017401D" w:rsidRPr="00E212F2">
              <w:rPr>
                <w:rFonts w:eastAsia="Arial" w:cstheme="minorHAnsi"/>
                <w:color w:val="3D3D3D" w:themeColor="background2" w:themeShade="40"/>
                <w:sz w:val="24"/>
                <w:szCs w:val="24"/>
              </w:rPr>
              <w:t xml:space="preserve"> </w:t>
            </w:r>
            <w:r w:rsidR="00AE247B" w:rsidRPr="00E212F2">
              <w:rPr>
                <w:rFonts w:eastAsia="Times New Roman" w:cstheme="minorHAnsi"/>
                <w:sz w:val="24"/>
                <w:szCs w:val="24"/>
              </w:rPr>
              <w:t xml:space="preserve">This  </w:t>
            </w:r>
            <w:r w:rsidR="00316AE8">
              <w:rPr>
                <w:rFonts w:eastAsia="Times New Roman" w:cstheme="minorHAnsi"/>
                <w:sz w:val="24"/>
                <w:szCs w:val="24"/>
              </w:rPr>
              <w:t>project</w:t>
            </w:r>
            <w:r w:rsidR="00AE247B" w:rsidRPr="00E212F2">
              <w:rPr>
                <w:rFonts w:eastAsia="Times New Roman" w:cstheme="minorHAnsi"/>
                <w:sz w:val="24"/>
                <w:szCs w:val="24"/>
              </w:rPr>
              <w:t xml:space="preserve"> is developed for </w:t>
            </w:r>
            <w:r w:rsidR="00316AE8">
              <w:rPr>
                <w:rFonts w:eastAsia="Times New Roman" w:cstheme="minorHAnsi"/>
                <w:sz w:val="24"/>
                <w:szCs w:val="24"/>
              </w:rPr>
              <w:t>farming</w:t>
            </w:r>
            <w:r w:rsidR="00AE247B" w:rsidRPr="00E212F2">
              <w:rPr>
                <w:rFonts w:eastAsia="Times New Roman" w:cstheme="minorHAnsi"/>
                <w:sz w:val="24"/>
                <w:szCs w:val="24"/>
              </w:rPr>
              <w:t xml:space="preserve"> purpose, </w:t>
            </w:r>
            <w:r w:rsidR="00232C59">
              <w:rPr>
                <w:rFonts w:eastAsia="Times New Roman" w:cstheme="minorHAnsi"/>
                <w:sz w:val="24"/>
                <w:szCs w:val="24"/>
              </w:rPr>
              <w:t>to monitor the crops water moisture level In the agriculture land</w:t>
            </w:r>
          </w:p>
          <w:p w14:paraId="47FA8C05" w14:textId="1AC21BE5" w:rsidR="00730CD6" w:rsidRDefault="00730CD6" w:rsidP="0017401D">
            <w:pPr>
              <w:shd w:val="clear" w:color="auto" w:fill="FFFFFF"/>
              <w:rPr>
                <w:b/>
                <w:bCs/>
                <w:color w:val="00796B"/>
                <w:sz w:val="24"/>
                <w:szCs w:val="24"/>
              </w:rPr>
            </w:pPr>
            <w:r>
              <w:rPr>
                <w:b/>
                <w:bCs/>
                <w:color w:val="00796B"/>
                <w:sz w:val="24"/>
                <w:szCs w:val="24"/>
              </w:rPr>
              <w:t xml:space="preserve">Tools : </w:t>
            </w:r>
            <w:r w:rsidR="0057786E">
              <w:rPr>
                <w:color w:val="3D3D3D"/>
                <w:sz w:val="24"/>
                <w:szCs w:val="24"/>
              </w:rPr>
              <w:t>Arduin</w:t>
            </w:r>
            <w:r w:rsidR="009E1A6A">
              <w:rPr>
                <w:color w:val="3D3D3D"/>
                <w:sz w:val="24"/>
                <w:szCs w:val="24"/>
              </w:rPr>
              <w:t>o</w:t>
            </w:r>
            <w:r w:rsidR="0057786E">
              <w:rPr>
                <w:color w:val="3D3D3D"/>
                <w:sz w:val="24"/>
                <w:szCs w:val="24"/>
              </w:rPr>
              <w:t>C , Blynk App</w:t>
            </w:r>
          </w:p>
          <w:p w14:paraId="1698E6D8" w14:textId="282C5630" w:rsidR="000C5F35" w:rsidRDefault="00E03C5A" w:rsidP="0017401D">
            <w:pPr>
              <w:shd w:val="clear" w:color="auto" w:fill="FFFFFF"/>
              <w:rPr>
                <w:color w:val="3D3D3D"/>
                <w:sz w:val="24"/>
                <w:szCs w:val="24"/>
              </w:rPr>
            </w:pPr>
            <w:r w:rsidRPr="00E212F2">
              <w:rPr>
                <w:b/>
                <w:bCs/>
                <w:color w:val="00796B"/>
                <w:sz w:val="24"/>
                <w:szCs w:val="24"/>
              </w:rPr>
              <w:t xml:space="preserve">Role: </w:t>
            </w:r>
            <w:r w:rsidRPr="00E212F2">
              <w:rPr>
                <w:color w:val="3D3D3D"/>
                <w:sz w:val="24"/>
                <w:szCs w:val="24"/>
              </w:rPr>
              <w:t xml:space="preserve"> Developer</w:t>
            </w:r>
          </w:p>
          <w:p w14:paraId="47F34980" w14:textId="77777777" w:rsidR="00C76611" w:rsidRPr="00C76611" w:rsidRDefault="00C76611" w:rsidP="0017401D">
            <w:pPr>
              <w:shd w:val="clear" w:color="auto" w:fill="FFFFFF"/>
              <w:rPr>
                <w:color w:val="3D3D3D"/>
                <w:sz w:val="24"/>
                <w:szCs w:val="24"/>
              </w:rPr>
            </w:pPr>
          </w:p>
          <w:p w14:paraId="03A02907" w14:textId="59568797" w:rsidR="00E03C5A" w:rsidRPr="005E3588" w:rsidRDefault="00E03C5A" w:rsidP="005E3588">
            <w:pPr>
              <w:spacing w:line="259" w:lineRule="auto"/>
              <w:rPr>
                <w:rFonts w:cstheme="minorHAnsi"/>
                <w:b/>
                <w:sz w:val="24"/>
                <w:szCs w:val="24"/>
              </w:rPr>
            </w:pPr>
            <w:r w:rsidRPr="00E212F2">
              <w:rPr>
                <w:rFonts w:cstheme="minorHAnsi"/>
                <w:b/>
                <w:color w:val="593368"/>
                <w:sz w:val="24"/>
                <w:szCs w:val="24"/>
              </w:rPr>
              <w:t xml:space="preserve">Project #2  </w:t>
            </w:r>
            <w:r w:rsidR="00316AE8">
              <w:rPr>
                <w:rFonts w:cstheme="minorHAnsi"/>
                <w:b/>
                <w:color w:val="593368"/>
                <w:sz w:val="24"/>
                <w:szCs w:val="24"/>
              </w:rPr>
              <w:t xml:space="preserve">- </w:t>
            </w:r>
            <w:r w:rsidR="005E3588">
              <w:rPr>
                <w:rFonts w:cstheme="minorHAnsi"/>
                <w:b/>
                <w:color w:val="593368"/>
                <w:sz w:val="24"/>
                <w:szCs w:val="24"/>
              </w:rPr>
              <w:t xml:space="preserve"> </w:t>
            </w:r>
            <w:r w:rsidR="00316AE8">
              <w:rPr>
                <w:rFonts w:eastAsia="Arial" w:cstheme="minorHAnsi"/>
                <w:b/>
                <w:bCs/>
                <w:color w:val="00796B"/>
                <w:sz w:val="24"/>
                <w:szCs w:val="24"/>
              </w:rPr>
              <w:t xml:space="preserve">Pizo Electricity to Glow Led using Arduino </w:t>
            </w:r>
          </w:p>
          <w:p w14:paraId="0E2E0BDA" w14:textId="70592D0A" w:rsidR="00ED2E32" w:rsidRDefault="00E03C5A" w:rsidP="00E03C5A">
            <w:pPr>
              <w:jc w:val="both"/>
              <w:rPr>
                <w:color w:val="3D3D3D"/>
                <w:sz w:val="24"/>
                <w:szCs w:val="24"/>
              </w:rPr>
            </w:pPr>
            <w:r w:rsidRPr="00E212F2">
              <w:rPr>
                <w:b/>
                <w:bCs/>
                <w:color w:val="00796B"/>
                <w:sz w:val="24"/>
                <w:szCs w:val="24"/>
              </w:rPr>
              <w:t xml:space="preserve">          </w:t>
            </w:r>
            <w:r w:rsidRPr="00E212F2">
              <w:rPr>
                <w:color w:val="3D3D3D"/>
                <w:sz w:val="24"/>
                <w:szCs w:val="24"/>
              </w:rPr>
              <w:t xml:space="preserve">In this </w:t>
            </w:r>
            <w:r w:rsidR="00232C59">
              <w:rPr>
                <w:color w:val="3D3D3D"/>
                <w:sz w:val="24"/>
                <w:szCs w:val="24"/>
              </w:rPr>
              <w:t>project , we develop a small kit on that we have piezo plates when external force applied it generate small amount of current</w:t>
            </w:r>
          </w:p>
          <w:p w14:paraId="055F6042" w14:textId="36387FB1" w:rsidR="005E3588" w:rsidRPr="005E3588" w:rsidRDefault="005E3588" w:rsidP="005E3588">
            <w:pPr>
              <w:shd w:val="clear" w:color="auto" w:fill="FFFFFF"/>
              <w:rPr>
                <w:b/>
                <w:bCs/>
                <w:color w:val="00796B"/>
                <w:sz w:val="24"/>
                <w:szCs w:val="24"/>
              </w:rPr>
            </w:pPr>
            <w:r>
              <w:rPr>
                <w:b/>
                <w:bCs/>
                <w:color w:val="00796B"/>
                <w:sz w:val="24"/>
                <w:szCs w:val="24"/>
              </w:rPr>
              <w:t xml:space="preserve">Tools : </w:t>
            </w:r>
            <w:r w:rsidR="009406BE">
              <w:rPr>
                <w:color w:val="3D3D3D"/>
                <w:sz w:val="24"/>
                <w:szCs w:val="24"/>
              </w:rPr>
              <w:t>Piezo Crystal , LED , ArduinoC</w:t>
            </w:r>
            <w:r>
              <w:rPr>
                <w:color w:val="3D3D3D"/>
                <w:sz w:val="24"/>
                <w:szCs w:val="24"/>
              </w:rPr>
              <w:t xml:space="preserve"> </w:t>
            </w:r>
          </w:p>
          <w:p w14:paraId="4DE7EA37" w14:textId="249DBA68" w:rsidR="006B645D" w:rsidRDefault="00E03C5A" w:rsidP="00E03C5A">
            <w:pPr>
              <w:jc w:val="both"/>
              <w:rPr>
                <w:color w:val="3D3D3D"/>
                <w:sz w:val="24"/>
                <w:szCs w:val="24"/>
              </w:rPr>
            </w:pPr>
            <w:r w:rsidRPr="00E212F2">
              <w:rPr>
                <w:b/>
                <w:bCs/>
                <w:color w:val="00796B"/>
                <w:sz w:val="24"/>
                <w:szCs w:val="24"/>
              </w:rPr>
              <w:t xml:space="preserve">Role: </w:t>
            </w:r>
            <w:r w:rsidRPr="00E212F2">
              <w:rPr>
                <w:color w:val="3D3D3D"/>
                <w:sz w:val="24"/>
                <w:szCs w:val="24"/>
              </w:rPr>
              <w:t xml:space="preserve"> Team Head &amp; Developer</w:t>
            </w:r>
          </w:p>
          <w:p w14:paraId="43450D82" w14:textId="6AB8C845" w:rsidR="006B645D" w:rsidRPr="00ED2E32" w:rsidRDefault="006B645D" w:rsidP="00B8701C">
            <w:pPr>
              <w:jc w:val="both"/>
              <w:rPr>
                <w:color w:val="3D3D3D"/>
                <w:sz w:val="24"/>
                <w:szCs w:val="24"/>
              </w:rPr>
            </w:pPr>
          </w:p>
        </w:tc>
      </w:tr>
      <w:tr w:rsidR="00143224" w:rsidRPr="00565B06" w14:paraId="249355D3" w14:textId="77777777" w:rsidTr="003E3C65">
        <w:tc>
          <w:tcPr>
            <w:tcW w:w="725" w:type="dxa"/>
            <w:tcMar>
              <w:right w:w="216" w:type="dxa"/>
            </w:tcMar>
            <w:vAlign w:val="bottom"/>
          </w:tcPr>
          <w:p w14:paraId="3AB815A2" w14:textId="42E11975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99645AE" wp14:editId="36F3430B">
                      <wp:extent cx="274320" cy="274320"/>
                      <wp:effectExtent l="0" t="0" r="635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9DD9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322AEA9" w14:textId="75E965DC" w:rsidR="00143224" w:rsidRPr="00565B06" w:rsidRDefault="001F4578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215ADE31023D49C69C6279BCE45518F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CB058D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1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40"/>
        <w:gridCol w:w="4783"/>
      </w:tblGrid>
      <w:tr w:rsidR="00A55109" w:rsidRPr="00565B06" w14:paraId="3BCB6738" w14:textId="77777777" w:rsidTr="00B8701C">
        <w:trPr>
          <w:trHeight w:val="252"/>
        </w:trPr>
        <w:tc>
          <w:tcPr>
            <w:tcW w:w="4140" w:type="dxa"/>
          </w:tcPr>
          <w:p w14:paraId="6B346A57" w14:textId="29D884ED" w:rsidR="00A55109" w:rsidRDefault="00A55109" w:rsidP="00A55109">
            <w:pPr>
              <w:pStyle w:val="ListBullet"/>
              <w:numPr>
                <w:ilvl w:val="0"/>
                <w:numId w:val="0"/>
              </w:numPr>
              <w:spacing w:after="80" w:line="240" w:lineRule="auto"/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5831D3" wp14:editId="570D5800">
                      <wp:simplePos x="0" y="0"/>
                      <wp:positionH relativeFrom="column">
                        <wp:posOffset>-752475</wp:posOffset>
                      </wp:positionH>
                      <wp:positionV relativeFrom="paragraph">
                        <wp:posOffset>61595</wp:posOffset>
                      </wp:positionV>
                      <wp:extent cx="6410325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0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4C4CA" id="Straight Connector 3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4.85pt" to="445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" strokecolor="#77448b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</w:p>
          <w:p w14:paraId="4AD7E292" w14:textId="0DFAC5D2" w:rsidR="00B8701C" w:rsidRDefault="00B8701C" w:rsidP="00B8701C">
            <w:pPr>
              <w:pStyle w:val="ListBullet"/>
            </w:pPr>
            <w:r>
              <w:t>C Language (Basics)</w:t>
            </w:r>
          </w:p>
          <w:p w14:paraId="7858B88D" w14:textId="63A416F1" w:rsidR="00BF5BD8" w:rsidRPr="00565B06" w:rsidRDefault="00A15DEA" w:rsidP="00B8701C">
            <w:pPr>
              <w:pStyle w:val="ListBullet"/>
            </w:pPr>
            <w:r>
              <w:t>HTML</w:t>
            </w:r>
          </w:p>
        </w:tc>
        <w:tc>
          <w:tcPr>
            <w:tcW w:w="4784" w:type="dxa"/>
            <w:tcMar>
              <w:left w:w="576" w:type="dxa"/>
            </w:tcMar>
          </w:tcPr>
          <w:p w14:paraId="1C6C76AE" w14:textId="77777777" w:rsidR="00A55109" w:rsidRDefault="00A55109" w:rsidP="00A55109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 </w:t>
            </w:r>
          </w:p>
          <w:p w14:paraId="05F8FB40" w14:textId="5E385E92" w:rsidR="009E2EBF" w:rsidRPr="00565B06" w:rsidRDefault="009E2EBF" w:rsidP="00B8701C">
            <w:pPr>
              <w:pStyle w:val="ListBullet"/>
              <w:numPr>
                <w:ilvl w:val="0"/>
                <w:numId w:val="0"/>
              </w:numPr>
              <w:spacing w:after="80" w:line="240" w:lineRule="auto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5EC8A26" w14:textId="77777777" w:rsidTr="00502D73">
        <w:trPr>
          <w:trHeight w:val="324"/>
        </w:trPr>
        <w:tc>
          <w:tcPr>
            <w:tcW w:w="725" w:type="dxa"/>
            <w:tcMar>
              <w:right w:w="216" w:type="dxa"/>
            </w:tcMar>
            <w:vAlign w:val="bottom"/>
          </w:tcPr>
          <w:p w14:paraId="0543A631" w14:textId="26B1E0E8" w:rsidR="00AC7C34" w:rsidRPr="00CB058D" w:rsidRDefault="00075B13" w:rsidP="00075B13">
            <w:pPr>
              <w:pStyle w:val="Icons"/>
              <w:rPr>
                <w:sz w:val="28"/>
                <w:szCs w:val="28"/>
              </w:rPr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D54A3B0" wp14:editId="73186084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F5B15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F4B46EC" w14:textId="4DEEB8C8" w:rsidR="00AC7C34" w:rsidRPr="00CB058D" w:rsidRDefault="005B2DD0" w:rsidP="00AD6216">
            <w:pPr>
              <w:pStyle w:val="Heading1"/>
              <w:outlineLvl w:val="0"/>
              <w:rPr>
                <w:sz w:val="28"/>
                <w:szCs w:val="28"/>
              </w:rPr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C9C468" wp14:editId="0AA50160">
                      <wp:simplePos x="0" y="0"/>
                      <wp:positionH relativeFrom="column">
                        <wp:posOffset>-708025</wp:posOffset>
                      </wp:positionH>
                      <wp:positionV relativeFrom="paragraph">
                        <wp:posOffset>428625</wp:posOffset>
                      </wp:positionV>
                      <wp:extent cx="6410325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0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C1BC4" id="Straight Connector 6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75pt,33.75pt" to="449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" strokecolor="#77448b [3204]" strokeweight=".5pt">
                      <v:stroke joinstyle="miter"/>
                    </v:line>
                  </w:pict>
                </mc:Fallback>
              </mc:AlternateContent>
            </w:r>
            <w:r w:rsidR="00502D73">
              <w:rPr>
                <w:sz w:val="28"/>
                <w:szCs w:val="28"/>
              </w:rPr>
              <w:t>AREA OF INTRESTS</w:t>
            </w:r>
          </w:p>
        </w:tc>
      </w:tr>
    </w:tbl>
    <w:tbl>
      <w:tblPr>
        <w:tblStyle w:val="TableGridLight"/>
        <w:tblW w:w="57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5339"/>
      </w:tblGrid>
      <w:tr w:rsidR="009C2C4D" w:rsidRPr="00565B06" w14:paraId="06D934EE" w14:textId="77777777" w:rsidTr="003809D2">
        <w:trPr>
          <w:trHeight w:val="795"/>
        </w:trPr>
        <w:tc>
          <w:tcPr>
            <w:tcW w:w="4680" w:type="dxa"/>
          </w:tcPr>
          <w:p w14:paraId="24C942FB" w14:textId="31D038C3" w:rsidR="009C2C4D" w:rsidRDefault="000051EF" w:rsidP="00192D4C">
            <w:pPr>
              <w:pStyle w:val="ListBullet"/>
              <w:numPr>
                <w:ilvl w:val="0"/>
                <w:numId w:val="0"/>
              </w:numPr>
              <w:spacing w:after="80" w:line="240" w:lineRule="auto"/>
            </w:pPr>
            <w:r>
              <w:t xml:space="preserve"> </w:t>
            </w:r>
            <w:r w:rsidR="000F1072">
              <w:t xml:space="preserve"> </w:t>
            </w:r>
          </w:p>
          <w:p w14:paraId="5021CEC0" w14:textId="33B4732B" w:rsidR="009C2C4D" w:rsidRPr="00E24422" w:rsidRDefault="00A15DEA" w:rsidP="004536EF">
            <w:pPr>
              <w:pStyle w:val="ListBullet"/>
              <w:spacing w:after="80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Signals and System</w:t>
            </w:r>
          </w:p>
          <w:p w14:paraId="2B8D35BD" w14:textId="6ABBBCFF" w:rsidR="00251031" w:rsidRPr="00842674" w:rsidRDefault="00495D71" w:rsidP="00842674">
            <w:pPr>
              <w:pStyle w:val="ListBullet"/>
            </w:pPr>
            <w:r>
              <w:rPr>
                <w:sz w:val="24"/>
                <w:szCs w:val="24"/>
              </w:rPr>
              <w:t>Electronics and Circu</w:t>
            </w:r>
            <w:r w:rsidR="00692674">
              <w:rPr>
                <w:sz w:val="24"/>
                <w:szCs w:val="24"/>
              </w:rPr>
              <w:t>its</w:t>
            </w:r>
          </w:p>
        </w:tc>
        <w:tc>
          <w:tcPr>
            <w:tcW w:w="5339" w:type="dxa"/>
            <w:tcMar>
              <w:left w:w="576" w:type="dxa"/>
            </w:tcMar>
          </w:tcPr>
          <w:p w14:paraId="63535DEA" w14:textId="524F9189" w:rsidR="009C2C4D" w:rsidRDefault="009C2C4D" w:rsidP="00192D4C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 </w:t>
            </w:r>
          </w:p>
          <w:p w14:paraId="0376FD1F" w14:textId="2792E08D" w:rsidR="000E060D" w:rsidRPr="00565B06" w:rsidRDefault="000E060D" w:rsidP="00C6439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471F6" w:rsidRPr="00842674" w14:paraId="55863D85" w14:textId="77777777" w:rsidTr="009C2C4D">
        <w:trPr>
          <w:trHeight w:val="369"/>
        </w:trPr>
        <w:tc>
          <w:tcPr>
            <w:tcW w:w="725" w:type="dxa"/>
            <w:tcMar>
              <w:right w:w="216" w:type="dxa"/>
            </w:tcMar>
            <w:vAlign w:val="bottom"/>
          </w:tcPr>
          <w:p w14:paraId="3487C6BF" w14:textId="66C6D803" w:rsidR="00A471F6" w:rsidRPr="00565B06" w:rsidRDefault="00A471F6" w:rsidP="000D1A55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4300668" wp14:editId="125CC10A">
                      <wp:extent cx="274320" cy="274320"/>
                      <wp:effectExtent l="0" t="0" r="0" b="0"/>
                      <wp:docPr id="10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E0FCC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q+q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BI7Rq+qBEA&#10;AAh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7E05E15" w14:textId="674CBF1B" w:rsidR="00A471F6" w:rsidRPr="00CB058D" w:rsidRDefault="00502D73" w:rsidP="000D1A55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ACCOLADES</w:t>
            </w:r>
          </w:p>
        </w:tc>
      </w:tr>
    </w:tbl>
    <w:p w14:paraId="213A000A" w14:textId="00BCD936" w:rsidR="003821CD" w:rsidRPr="009B7C84" w:rsidRDefault="00AE2778" w:rsidP="009B7C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E5964" wp14:editId="4544A392">
                <wp:simplePos x="0" y="0"/>
                <wp:positionH relativeFrom="page">
                  <wp:posOffset>649550</wp:posOffset>
                </wp:positionH>
                <wp:positionV relativeFrom="paragraph">
                  <wp:posOffset>24792</wp:posOffset>
                </wp:positionV>
                <wp:extent cx="641032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7F1D5" id="Straight Connector 4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.15pt,1.95pt" to="555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" strokecolor="#77448b [3204]" strokeweight=".5pt">
                <v:stroke joinstyle="miter"/>
                <w10:wrap anchorx="page"/>
              </v:line>
            </w:pict>
          </mc:Fallback>
        </mc:AlternateContent>
      </w:r>
    </w:p>
    <w:p w14:paraId="107FCAD5" w14:textId="77777777" w:rsidR="005074F8" w:rsidRDefault="009B7C84" w:rsidP="005074F8">
      <w:pPr>
        <w:pStyle w:val="ListParagraph"/>
        <w:numPr>
          <w:ilvl w:val="0"/>
          <w:numId w:val="20"/>
        </w:numPr>
        <w:tabs>
          <w:tab w:val="left" w:pos="360"/>
        </w:tabs>
        <w:spacing w:line="276" w:lineRule="auto"/>
        <w:ind w:left="360"/>
        <w:jc w:val="both"/>
        <w:rPr>
          <w:rFonts w:cstheme="minorHAnsi"/>
        </w:rPr>
      </w:pPr>
      <w:r w:rsidRPr="00F45FBB">
        <w:rPr>
          <w:rFonts w:cstheme="minorHAnsi"/>
        </w:rPr>
        <w:t xml:space="preserve">One of the Volunteer in </w:t>
      </w:r>
      <w:r w:rsidRPr="00F45FBB">
        <w:rPr>
          <w:rFonts w:cstheme="minorHAnsi"/>
          <w:color w:val="000000" w:themeColor="text1"/>
        </w:rPr>
        <w:t>“Pearlpet Helping Hands”</w:t>
      </w:r>
      <w:r w:rsidRPr="00F45FBB">
        <w:rPr>
          <w:rFonts w:cstheme="minorHAnsi"/>
        </w:rPr>
        <w:t xml:space="preserve"> Organisation.</w:t>
      </w:r>
    </w:p>
    <w:p w14:paraId="00B23E3A" w14:textId="77777777" w:rsidR="005074F8" w:rsidRPr="005074F8" w:rsidRDefault="005074F8" w:rsidP="005074F8">
      <w:pPr>
        <w:pStyle w:val="ListParagraph"/>
        <w:numPr>
          <w:ilvl w:val="0"/>
          <w:numId w:val="20"/>
        </w:numPr>
        <w:tabs>
          <w:tab w:val="left" w:pos="360"/>
        </w:tabs>
        <w:spacing w:line="276" w:lineRule="auto"/>
        <w:ind w:left="360"/>
        <w:jc w:val="both"/>
        <w:rPr>
          <w:rFonts w:cstheme="minorHAnsi"/>
        </w:rPr>
      </w:pPr>
      <w:r w:rsidRPr="004F3496">
        <w:t xml:space="preserve">Industrial Visit at: Industrial visit at TECHNOPAC AUTOMATIC AND CONTROLS (pental company) , Coimbatore </w:t>
      </w:r>
    </w:p>
    <w:p w14:paraId="523F73E7" w14:textId="77777777" w:rsidR="005074F8" w:rsidRPr="005074F8" w:rsidRDefault="009B7C84" w:rsidP="005074F8">
      <w:pPr>
        <w:pStyle w:val="ListParagraph"/>
        <w:numPr>
          <w:ilvl w:val="0"/>
          <w:numId w:val="20"/>
        </w:numPr>
        <w:tabs>
          <w:tab w:val="left" w:pos="360"/>
        </w:tabs>
        <w:spacing w:line="276" w:lineRule="auto"/>
        <w:ind w:left="360"/>
        <w:jc w:val="both"/>
        <w:rPr>
          <w:rFonts w:cstheme="minorHAnsi"/>
        </w:rPr>
      </w:pPr>
      <w:r w:rsidRPr="005074F8">
        <w:rPr>
          <w:rFonts w:cstheme="minorHAnsi"/>
        </w:rPr>
        <w:t xml:space="preserve">We won </w:t>
      </w:r>
      <w:r w:rsidRPr="005074F8">
        <w:rPr>
          <w:rFonts w:cstheme="minorHAnsi"/>
          <w:color w:val="000000" w:themeColor="text1"/>
        </w:rPr>
        <w:t>1st</w:t>
      </w:r>
      <w:r w:rsidRPr="005074F8">
        <w:rPr>
          <w:rFonts w:cstheme="minorHAnsi"/>
        </w:rPr>
        <w:t xml:space="preserve"> prize in </w:t>
      </w:r>
      <w:r w:rsidRPr="005074F8">
        <w:rPr>
          <w:rFonts w:cstheme="minorHAnsi"/>
          <w:color w:val="0D0D0D" w:themeColor="text1" w:themeTint="F2"/>
        </w:rPr>
        <w:t xml:space="preserve">“RESISTHOR” </w:t>
      </w:r>
      <w:r w:rsidRPr="005074F8">
        <w:rPr>
          <w:rFonts w:cstheme="minorHAnsi"/>
        </w:rPr>
        <w:t>hackathon intra college event held on March,2020 at Trichy</w:t>
      </w:r>
      <w:r w:rsidR="00850DA6" w:rsidRPr="005074F8">
        <w:rPr>
          <w:rFonts w:cstheme="minorHAnsi"/>
        </w:rPr>
        <w:t>.</w:t>
      </w:r>
      <w:r w:rsidR="005074F8" w:rsidRPr="005074F8">
        <w:t xml:space="preserve"> </w:t>
      </w:r>
      <w:r w:rsidR="005074F8" w:rsidRPr="004F3496">
        <w:t>Inplant Training at: Attended in plant training work on "NANDHA INFOTECH" , Coimbatore</w:t>
      </w:r>
    </w:p>
    <w:p w14:paraId="48927483" w14:textId="460F410D" w:rsidR="005074F8" w:rsidRPr="005074F8" w:rsidRDefault="005074F8" w:rsidP="005074F8">
      <w:pPr>
        <w:pStyle w:val="ListParagraph"/>
        <w:numPr>
          <w:ilvl w:val="0"/>
          <w:numId w:val="20"/>
        </w:numPr>
        <w:tabs>
          <w:tab w:val="left" w:pos="360"/>
        </w:tabs>
        <w:spacing w:line="276" w:lineRule="auto"/>
        <w:ind w:left="360"/>
        <w:jc w:val="both"/>
        <w:rPr>
          <w:rFonts w:cstheme="minorHAnsi"/>
        </w:rPr>
      </w:pPr>
      <w:r w:rsidRPr="004F3496">
        <w:t>Presented a paper on the topic of "</w:t>
      </w:r>
      <w:r>
        <w:t>Industrial 4.0</w:t>
      </w:r>
      <w:r w:rsidRPr="004F3496">
        <w:t>" in Kongu Engineering College, Erode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471F6" w:rsidRPr="00565B06" w14:paraId="7BA424BE" w14:textId="77777777" w:rsidTr="000E59D6">
        <w:trPr>
          <w:trHeight w:val="657"/>
        </w:trPr>
        <w:tc>
          <w:tcPr>
            <w:tcW w:w="725" w:type="dxa"/>
            <w:tcMar>
              <w:right w:w="216" w:type="dxa"/>
            </w:tcMar>
            <w:vAlign w:val="bottom"/>
          </w:tcPr>
          <w:p w14:paraId="56291C91" w14:textId="5A4BF0A3" w:rsidR="00A471F6" w:rsidRPr="00CB058D" w:rsidRDefault="005074F8" w:rsidP="00192D4C">
            <w:pPr>
              <w:pStyle w:val="Icons"/>
              <w:rPr>
                <w:sz w:val="28"/>
                <w:szCs w:val="28"/>
              </w:rPr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5F55F0A6" wp14:editId="30CECD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137160</wp:posOffset>
                      </wp:positionV>
                      <wp:extent cx="274320" cy="274320"/>
                      <wp:effectExtent l="0" t="0" r="0" b="0"/>
                      <wp:wrapNone/>
                      <wp:docPr id="2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4C79BD" id="Skills in circle icon" o:spid="_x0000_s1026" alt="Skills icon" style="position:absolute;margin-left:0;margin-top:10.8pt;width:21.6pt;height:21.6pt;z-index:251699200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5rViEAALn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</v:group>
                  </w:pict>
                </mc:Fallback>
              </mc:AlternateContent>
            </w:r>
            <w:r w:rsidR="00AE04D6">
              <w:t xml:space="preserve">         </w:t>
            </w:r>
          </w:p>
        </w:tc>
        <w:tc>
          <w:tcPr>
            <w:tcW w:w="8649" w:type="dxa"/>
          </w:tcPr>
          <w:p w14:paraId="0239BA13" w14:textId="3005F649" w:rsidR="00A471F6" w:rsidRPr="00CB058D" w:rsidRDefault="002E7EEE" w:rsidP="00192D4C">
            <w:pPr>
              <w:pStyle w:val="Heading1"/>
              <w:outlineLvl w:val="0"/>
              <w:rPr>
                <w:sz w:val="28"/>
                <w:szCs w:val="28"/>
              </w:rPr>
            </w:pPr>
            <w:r w:rsidRPr="00CB058D">
              <w:rPr>
                <w:sz w:val="28"/>
                <w:szCs w:val="28"/>
              </w:rPr>
              <w:t>personal traits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860"/>
        <w:gridCol w:w="3780"/>
      </w:tblGrid>
      <w:tr w:rsidR="003213B4" w:rsidRPr="00565B06" w14:paraId="7CB3E320" w14:textId="77777777" w:rsidTr="00B17B50">
        <w:trPr>
          <w:trHeight w:val="504"/>
        </w:trPr>
        <w:tc>
          <w:tcPr>
            <w:tcW w:w="4860" w:type="dxa"/>
          </w:tcPr>
          <w:p w14:paraId="418309F7" w14:textId="7B9216D4" w:rsidR="003213B4" w:rsidRDefault="00A95BC9" w:rsidP="003213B4">
            <w:pPr>
              <w:pStyle w:val="ListBullet"/>
              <w:numPr>
                <w:ilvl w:val="0"/>
                <w:numId w:val="0"/>
              </w:numPr>
              <w:spacing w:after="80" w:line="240" w:lineRule="auto"/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3E9761" wp14:editId="45F370BB">
                      <wp:simplePos x="0" y="0"/>
                      <wp:positionH relativeFrom="column">
                        <wp:posOffset>-637540</wp:posOffset>
                      </wp:positionH>
                      <wp:positionV relativeFrom="paragraph">
                        <wp:posOffset>89535</wp:posOffset>
                      </wp:positionV>
                      <wp:extent cx="6410325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0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1BC09" id="Straight Connector 9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pt,7.05pt" to="454.5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" strokecolor="#77448b [3204]" strokeweight=".5pt">
                      <v:stroke joinstyle="miter"/>
                    </v:line>
                  </w:pict>
                </mc:Fallback>
              </mc:AlternateContent>
            </w:r>
            <w:r w:rsidR="003213B4">
              <w:t xml:space="preserve">  </w:t>
            </w:r>
          </w:p>
          <w:p w14:paraId="443D6C24" w14:textId="77777777" w:rsidR="003213B4" w:rsidRDefault="00D360D8" w:rsidP="00365AC3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Work Curiosity</w:t>
            </w:r>
          </w:p>
          <w:p w14:paraId="40DE43BE" w14:textId="541615DA" w:rsidR="00FD7646" w:rsidRPr="00365AC3" w:rsidRDefault="00FD7646" w:rsidP="00365AC3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Flexibility</w:t>
            </w:r>
          </w:p>
        </w:tc>
        <w:tc>
          <w:tcPr>
            <w:tcW w:w="3780" w:type="dxa"/>
            <w:tcMar>
              <w:left w:w="576" w:type="dxa"/>
            </w:tcMar>
          </w:tcPr>
          <w:p w14:paraId="3FC42687" w14:textId="05E349C7" w:rsidR="003213B4" w:rsidRDefault="003213B4" w:rsidP="003213B4">
            <w:pPr>
              <w:pStyle w:val="ListBullet"/>
              <w:numPr>
                <w:ilvl w:val="0"/>
                <w:numId w:val="0"/>
              </w:numPr>
              <w:spacing w:after="80"/>
            </w:pPr>
            <w:r>
              <w:t xml:space="preserve"> </w:t>
            </w:r>
          </w:p>
          <w:p w14:paraId="2001B61B" w14:textId="763DD6EA" w:rsidR="003213B4" w:rsidRPr="00565B06" w:rsidRDefault="003213B4" w:rsidP="00FD7646">
            <w:pPr>
              <w:pStyle w:val="ListBullet"/>
              <w:numPr>
                <w:ilvl w:val="0"/>
                <w:numId w:val="0"/>
              </w:numPr>
              <w:ind w:left="360"/>
            </w:pPr>
            <w:r w:rsidRPr="00FD7646">
              <w:rPr>
                <w:rFonts w:cstheme="minorHAnsi"/>
              </w:rPr>
              <w:t xml:space="preserve"> </w:t>
            </w:r>
          </w:p>
        </w:tc>
      </w:tr>
    </w:tbl>
    <w:tbl>
      <w:tblPr>
        <w:tblStyle w:val="TableGrid"/>
        <w:tblW w:w="4973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3"/>
        <w:gridCol w:w="7930"/>
      </w:tblGrid>
      <w:tr w:rsidR="00365AC3" w:rsidRPr="00565B06" w14:paraId="5F75E298" w14:textId="77777777" w:rsidTr="00365AC3">
        <w:trPr>
          <w:trHeight w:val="171"/>
        </w:trPr>
        <w:tc>
          <w:tcPr>
            <w:tcW w:w="663" w:type="dxa"/>
            <w:tcMar>
              <w:right w:w="216" w:type="dxa"/>
            </w:tcMar>
            <w:vAlign w:val="bottom"/>
          </w:tcPr>
          <w:p w14:paraId="45AE9E5A" w14:textId="10C8227F" w:rsidR="00365AC3" w:rsidRPr="00565B06" w:rsidRDefault="002C7D08" w:rsidP="00365AC3">
            <w:pPr>
              <w:pStyle w:val="Icons"/>
              <w:jc w:val="left"/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8176" behindDoc="1" locked="0" layoutInCell="1" allowOverlap="1" wp14:anchorId="68E02AE4" wp14:editId="49D4A08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-314960</wp:posOffset>
                      </wp:positionV>
                      <wp:extent cx="274320" cy="274320"/>
                      <wp:effectExtent l="0" t="0" r="0" b="0"/>
                      <wp:wrapNone/>
                      <wp:docPr id="36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1ABAFD" id="Objective in circle icon" o:spid="_x0000_s1026" alt="Objective icon" style="position:absolute;margin-left:2.25pt;margin-top:-24.8pt;width:21.6pt;height:21.6pt;z-index:-251618304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7/lw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7930" w:type="dxa"/>
          </w:tcPr>
          <w:p w14:paraId="63ECE65D" w14:textId="2B57BB53" w:rsidR="00365AC3" w:rsidRDefault="00365AC3" w:rsidP="00365AC3">
            <w:pPr>
              <w:pStyle w:val="Heading1"/>
              <w:outlineLvl w:val="0"/>
              <w:rPr>
                <w:sz w:val="28"/>
                <w:szCs w:val="28"/>
              </w:rPr>
            </w:pPr>
            <w:r w:rsidRPr="00CB058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563EED" wp14:editId="5BDD3D15">
                      <wp:simplePos x="0" y="0"/>
                      <wp:positionH relativeFrom="column">
                        <wp:posOffset>-601579</wp:posOffset>
                      </wp:positionH>
                      <wp:positionV relativeFrom="paragraph">
                        <wp:posOffset>444934</wp:posOffset>
                      </wp:positionV>
                      <wp:extent cx="6410325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0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D7EB2" id="Straight Connector 10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5pt,35.05pt" to="457.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" strokecolor="#77448b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 w:rsidRPr="00CB058D">
              <w:rPr>
                <w:sz w:val="28"/>
                <w:szCs w:val="28"/>
              </w:rPr>
              <w:t xml:space="preserve">personal </w:t>
            </w:r>
            <w:r>
              <w:rPr>
                <w:sz w:val="28"/>
                <w:szCs w:val="28"/>
              </w:rPr>
              <w:t>Details</w:t>
            </w:r>
          </w:p>
          <w:p w14:paraId="56FDBE2F" w14:textId="1B6D8718" w:rsidR="00365AC3" w:rsidRPr="00CB058D" w:rsidRDefault="00365AC3" w:rsidP="00365AC3">
            <w:pPr>
              <w:pStyle w:val="Heading1"/>
              <w:outlineLvl w:val="0"/>
              <w:rPr>
                <w:sz w:val="28"/>
                <w:szCs w:val="28"/>
              </w:rPr>
            </w:pPr>
          </w:p>
        </w:tc>
      </w:tr>
    </w:tbl>
    <w:p w14:paraId="42845127" w14:textId="75846345" w:rsidR="000E2A0C" w:rsidRPr="008F4B65" w:rsidRDefault="000E2A0C" w:rsidP="000E2A0C">
      <w:r>
        <w:t xml:space="preserve"> </w:t>
      </w:r>
      <w:r w:rsidRPr="008F4B65">
        <w:t>Father</w:t>
      </w:r>
      <w:r w:rsidR="00E76597">
        <w:t>’s</w:t>
      </w:r>
      <w:r w:rsidRPr="008F4B65">
        <w:t xml:space="preserve"> Name      :</w:t>
      </w:r>
      <w:r w:rsidRPr="008F4B65">
        <w:tab/>
      </w:r>
      <w:r w:rsidR="009E7772">
        <w:t>N.Usher thumhar</w:t>
      </w:r>
    </w:p>
    <w:p w14:paraId="120DE938" w14:textId="0BA383FE" w:rsidR="000E2A0C" w:rsidRPr="008F4B65" w:rsidRDefault="003213B4" w:rsidP="000E2A0C">
      <w:r>
        <w:t xml:space="preserve"> </w:t>
      </w:r>
      <w:r w:rsidR="000E2A0C" w:rsidRPr="008F4B65">
        <w:t xml:space="preserve">Nationality            : </w:t>
      </w:r>
      <w:r w:rsidR="000E2A0C" w:rsidRPr="008F4B65">
        <w:tab/>
        <w:t xml:space="preserve">Indian </w:t>
      </w:r>
    </w:p>
    <w:p w14:paraId="3AB8B900" w14:textId="3633000C" w:rsidR="000E2A0C" w:rsidRPr="008F4B65" w:rsidRDefault="000E2A0C" w:rsidP="000E2A0C">
      <w:r w:rsidRPr="008F4B65">
        <w:t xml:space="preserve"> Linguistic Skill       :</w:t>
      </w:r>
      <w:r w:rsidRPr="008F4B65">
        <w:tab/>
        <w:t>Tamil</w:t>
      </w:r>
      <w:r>
        <w:t xml:space="preserve"> </w:t>
      </w:r>
      <w:r w:rsidR="00994D65">
        <w:t>and English</w:t>
      </w:r>
    </w:p>
    <w:p w14:paraId="5B9DFC8E" w14:textId="55BD6AD7" w:rsidR="000E2A0C" w:rsidRPr="008F4B65" w:rsidRDefault="000E2A0C" w:rsidP="000E2A0C">
      <w:r w:rsidRPr="008F4B65">
        <w:t xml:space="preserve"> Hobbies                 : </w:t>
      </w:r>
      <w:r w:rsidRPr="008F4B65">
        <w:tab/>
      </w:r>
      <w:r w:rsidR="00922177">
        <w:t>Reading Books and Playing Games</w:t>
      </w:r>
    </w:p>
    <w:p w14:paraId="2C70DC2C" w14:textId="1373BF4C" w:rsidR="008E40A7" w:rsidRDefault="000E2A0C" w:rsidP="00E91B60">
      <w:r w:rsidRPr="008F4B65">
        <w:t xml:space="preserve"> Address   </w:t>
      </w:r>
      <w:r w:rsidRPr="008F4B65">
        <w:tab/>
        <w:t xml:space="preserve">    :</w:t>
      </w:r>
      <w:r w:rsidRPr="008F4B65">
        <w:tab/>
      </w:r>
      <w:r w:rsidR="006A3CC5">
        <w:t>46</w:t>
      </w:r>
      <w:r w:rsidR="005F4313">
        <w:t xml:space="preserve"> -</w:t>
      </w:r>
      <w:r w:rsidR="006A3CC5">
        <w:t xml:space="preserve"> sivan kovil Street </w:t>
      </w:r>
      <w:r w:rsidR="005F4313">
        <w:t xml:space="preserve">, </w:t>
      </w:r>
      <w:r w:rsidR="006A3CC5">
        <w:t>Vijayapuram thiruvarur – 610001</w:t>
      </w:r>
    </w:p>
    <w:p w14:paraId="799ECAB9" w14:textId="12155CEA" w:rsidR="00A20DA3" w:rsidRDefault="00A20DA3" w:rsidP="00E91B60"/>
    <w:p w14:paraId="589A332E" w14:textId="2EAA5210" w:rsidR="00A20DA3" w:rsidRDefault="00A20DA3" w:rsidP="00E91B60"/>
    <w:p w14:paraId="571B0E4C" w14:textId="44005552" w:rsidR="00A20DA3" w:rsidRDefault="00A20DA3" w:rsidP="00E91B60"/>
    <w:p w14:paraId="5BD61137" w14:textId="3E5F506F" w:rsidR="00A20DA3" w:rsidRDefault="00A20DA3" w:rsidP="00E91B60"/>
    <w:p w14:paraId="699D89EA" w14:textId="5BC0BCCF" w:rsidR="00A20DA3" w:rsidRDefault="00A20DA3" w:rsidP="00E91B60"/>
    <w:p w14:paraId="0C183322" w14:textId="176E6257" w:rsidR="00A20DA3" w:rsidRDefault="00A20DA3" w:rsidP="00E91B60"/>
    <w:p w14:paraId="00BF65EC" w14:textId="77777777" w:rsidR="00A20DA3" w:rsidRDefault="00A20DA3" w:rsidP="00E91B60"/>
    <w:p w14:paraId="7610790F" w14:textId="77777777" w:rsidR="00C51CB5" w:rsidRDefault="00C51CB5" w:rsidP="00E91B60"/>
    <w:p w14:paraId="61F1E51A" w14:textId="233AEB60" w:rsidR="00617496" w:rsidRDefault="00E91B60" w:rsidP="00E91B60">
      <w:r>
        <w:t>Date :</w:t>
      </w:r>
    </w:p>
    <w:p w14:paraId="4CA6BE19" w14:textId="7BD97F34" w:rsidR="00E91B60" w:rsidRDefault="00E91B60" w:rsidP="00E91B60"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sectPr w:rsidR="00E91B60" w:rsidSect="00BA0973">
      <w:headerReference w:type="first" r:id="rId12"/>
      <w:pgSz w:w="12240" w:h="15840" w:code="1"/>
      <w:pgMar w:top="720" w:right="1440" w:bottom="1080" w:left="216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04C9" w14:textId="77777777" w:rsidR="001F4578" w:rsidRDefault="001F4578" w:rsidP="00F534FB">
      <w:pPr>
        <w:spacing w:after="0"/>
      </w:pPr>
      <w:r>
        <w:separator/>
      </w:r>
    </w:p>
  </w:endnote>
  <w:endnote w:type="continuationSeparator" w:id="0">
    <w:p w14:paraId="48D344E0" w14:textId="77777777" w:rsidR="001F4578" w:rsidRDefault="001F457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DA6AA" w14:textId="77777777" w:rsidR="001F4578" w:rsidRDefault="001F4578" w:rsidP="00F534FB">
      <w:pPr>
        <w:spacing w:after="0"/>
      </w:pPr>
      <w:r>
        <w:separator/>
      </w:r>
    </w:p>
  </w:footnote>
  <w:footnote w:type="continuationSeparator" w:id="0">
    <w:p w14:paraId="47E4ED91" w14:textId="77777777" w:rsidR="001F4578" w:rsidRDefault="001F457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29FA" w14:textId="77777777" w:rsidR="00192D4C" w:rsidRDefault="00192D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5099EE" wp14:editId="6C0BA77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9D9218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7B9A2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921284"/>
    <w:multiLevelType w:val="hybridMultilevel"/>
    <w:tmpl w:val="2AEAE212"/>
    <w:lvl w:ilvl="0" w:tplc="65806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56756D"/>
    <w:multiLevelType w:val="hybridMultilevel"/>
    <w:tmpl w:val="3392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CB0860"/>
    <w:multiLevelType w:val="hybridMultilevel"/>
    <w:tmpl w:val="4BA8CB5C"/>
    <w:lvl w:ilvl="0" w:tplc="0D501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7448B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953FB"/>
    <w:multiLevelType w:val="hybridMultilevel"/>
    <w:tmpl w:val="27B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F69B1"/>
    <w:multiLevelType w:val="hybridMultilevel"/>
    <w:tmpl w:val="FBE65378"/>
    <w:lvl w:ilvl="0" w:tplc="8FAA0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C6B2B"/>
    <w:multiLevelType w:val="hybridMultilevel"/>
    <w:tmpl w:val="3F6EC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2"/>
  </w:num>
  <w:num w:numId="17">
    <w:abstractNumId w:val="17"/>
  </w:num>
  <w:num w:numId="18">
    <w:abstractNumId w:val="14"/>
  </w:num>
  <w:num w:numId="19">
    <w:abstractNumId w:val="19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6"/>
    <w:rsid w:val="000000D3"/>
    <w:rsid w:val="00002750"/>
    <w:rsid w:val="00003072"/>
    <w:rsid w:val="00004D4E"/>
    <w:rsid w:val="000051EF"/>
    <w:rsid w:val="00006D02"/>
    <w:rsid w:val="00011895"/>
    <w:rsid w:val="00013818"/>
    <w:rsid w:val="0001523B"/>
    <w:rsid w:val="00016772"/>
    <w:rsid w:val="00021B53"/>
    <w:rsid w:val="00022351"/>
    <w:rsid w:val="000225CE"/>
    <w:rsid w:val="00023361"/>
    <w:rsid w:val="00024730"/>
    <w:rsid w:val="00024E49"/>
    <w:rsid w:val="000348ED"/>
    <w:rsid w:val="00040CF1"/>
    <w:rsid w:val="0004158B"/>
    <w:rsid w:val="00043D8F"/>
    <w:rsid w:val="00051A61"/>
    <w:rsid w:val="00051DFD"/>
    <w:rsid w:val="00053763"/>
    <w:rsid w:val="00056FE7"/>
    <w:rsid w:val="000570FF"/>
    <w:rsid w:val="00057244"/>
    <w:rsid w:val="0006032B"/>
    <w:rsid w:val="00061C1E"/>
    <w:rsid w:val="0006254F"/>
    <w:rsid w:val="000625E2"/>
    <w:rsid w:val="0006319C"/>
    <w:rsid w:val="00063381"/>
    <w:rsid w:val="0006454B"/>
    <w:rsid w:val="000658C8"/>
    <w:rsid w:val="000676B3"/>
    <w:rsid w:val="00072367"/>
    <w:rsid w:val="00075B13"/>
    <w:rsid w:val="00077707"/>
    <w:rsid w:val="0008163C"/>
    <w:rsid w:val="000823D4"/>
    <w:rsid w:val="00082656"/>
    <w:rsid w:val="00082C7E"/>
    <w:rsid w:val="00083382"/>
    <w:rsid w:val="00083851"/>
    <w:rsid w:val="00084457"/>
    <w:rsid w:val="00085229"/>
    <w:rsid w:val="00085839"/>
    <w:rsid w:val="0009038A"/>
    <w:rsid w:val="00092001"/>
    <w:rsid w:val="00092692"/>
    <w:rsid w:val="00094091"/>
    <w:rsid w:val="00096203"/>
    <w:rsid w:val="00097F8A"/>
    <w:rsid w:val="000A0229"/>
    <w:rsid w:val="000A0486"/>
    <w:rsid w:val="000A0BD3"/>
    <w:rsid w:val="000A2EBC"/>
    <w:rsid w:val="000A47D8"/>
    <w:rsid w:val="000A709C"/>
    <w:rsid w:val="000B4E60"/>
    <w:rsid w:val="000C04E0"/>
    <w:rsid w:val="000C53FB"/>
    <w:rsid w:val="000C5F35"/>
    <w:rsid w:val="000D0E27"/>
    <w:rsid w:val="000D1A55"/>
    <w:rsid w:val="000D62EB"/>
    <w:rsid w:val="000D65E1"/>
    <w:rsid w:val="000E00A3"/>
    <w:rsid w:val="000E060D"/>
    <w:rsid w:val="000E24AC"/>
    <w:rsid w:val="000E2A0C"/>
    <w:rsid w:val="000E2E80"/>
    <w:rsid w:val="000E4A73"/>
    <w:rsid w:val="000E52D4"/>
    <w:rsid w:val="000E59D6"/>
    <w:rsid w:val="000F03EA"/>
    <w:rsid w:val="000F1072"/>
    <w:rsid w:val="000F173F"/>
    <w:rsid w:val="000F3F79"/>
    <w:rsid w:val="000F4EFC"/>
    <w:rsid w:val="000F79EA"/>
    <w:rsid w:val="000F7D44"/>
    <w:rsid w:val="001017A9"/>
    <w:rsid w:val="00105EA9"/>
    <w:rsid w:val="00106C44"/>
    <w:rsid w:val="001119B0"/>
    <w:rsid w:val="00113E5D"/>
    <w:rsid w:val="00116070"/>
    <w:rsid w:val="00123E37"/>
    <w:rsid w:val="00126644"/>
    <w:rsid w:val="00126E56"/>
    <w:rsid w:val="00134E4F"/>
    <w:rsid w:val="00134F92"/>
    <w:rsid w:val="00137DC1"/>
    <w:rsid w:val="00143224"/>
    <w:rsid w:val="00145B33"/>
    <w:rsid w:val="001468F3"/>
    <w:rsid w:val="00150FB2"/>
    <w:rsid w:val="00151CAD"/>
    <w:rsid w:val="00152C3A"/>
    <w:rsid w:val="00152D67"/>
    <w:rsid w:val="001539C4"/>
    <w:rsid w:val="00153C79"/>
    <w:rsid w:val="00156DB6"/>
    <w:rsid w:val="00162BEE"/>
    <w:rsid w:val="001632AB"/>
    <w:rsid w:val="00163D07"/>
    <w:rsid w:val="00163E18"/>
    <w:rsid w:val="00165068"/>
    <w:rsid w:val="00171E1B"/>
    <w:rsid w:val="0017401D"/>
    <w:rsid w:val="00175C5F"/>
    <w:rsid w:val="00176242"/>
    <w:rsid w:val="00182396"/>
    <w:rsid w:val="00182F07"/>
    <w:rsid w:val="001858BD"/>
    <w:rsid w:val="00185BD3"/>
    <w:rsid w:val="0018685F"/>
    <w:rsid w:val="00191776"/>
    <w:rsid w:val="00192573"/>
    <w:rsid w:val="00192CA1"/>
    <w:rsid w:val="00192D4C"/>
    <w:rsid w:val="001940B4"/>
    <w:rsid w:val="00194A3D"/>
    <w:rsid w:val="001965AF"/>
    <w:rsid w:val="00197261"/>
    <w:rsid w:val="00197D5E"/>
    <w:rsid w:val="001A2A99"/>
    <w:rsid w:val="001A3CFA"/>
    <w:rsid w:val="001A40C8"/>
    <w:rsid w:val="001A4CF1"/>
    <w:rsid w:val="001A6641"/>
    <w:rsid w:val="001B0811"/>
    <w:rsid w:val="001B3B5F"/>
    <w:rsid w:val="001B549A"/>
    <w:rsid w:val="001B6DF3"/>
    <w:rsid w:val="001B720C"/>
    <w:rsid w:val="001C0DEE"/>
    <w:rsid w:val="001C3957"/>
    <w:rsid w:val="001C4695"/>
    <w:rsid w:val="001C46E5"/>
    <w:rsid w:val="001C6BA6"/>
    <w:rsid w:val="001D31CE"/>
    <w:rsid w:val="001E08A4"/>
    <w:rsid w:val="001E3959"/>
    <w:rsid w:val="001E5DF2"/>
    <w:rsid w:val="001F0D04"/>
    <w:rsid w:val="001F280A"/>
    <w:rsid w:val="001F2EBF"/>
    <w:rsid w:val="001F4578"/>
    <w:rsid w:val="001F6DF0"/>
    <w:rsid w:val="0020620E"/>
    <w:rsid w:val="0020735F"/>
    <w:rsid w:val="00211174"/>
    <w:rsid w:val="002146F8"/>
    <w:rsid w:val="00214D15"/>
    <w:rsid w:val="00215593"/>
    <w:rsid w:val="00216673"/>
    <w:rsid w:val="00217917"/>
    <w:rsid w:val="00224C24"/>
    <w:rsid w:val="00232C59"/>
    <w:rsid w:val="002372E8"/>
    <w:rsid w:val="0023768B"/>
    <w:rsid w:val="00241B8F"/>
    <w:rsid w:val="00246896"/>
    <w:rsid w:val="00251031"/>
    <w:rsid w:val="00251237"/>
    <w:rsid w:val="0025163F"/>
    <w:rsid w:val="002541F3"/>
    <w:rsid w:val="00254330"/>
    <w:rsid w:val="00260F01"/>
    <w:rsid w:val="00270464"/>
    <w:rsid w:val="002722BA"/>
    <w:rsid w:val="00273744"/>
    <w:rsid w:val="00273E01"/>
    <w:rsid w:val="00275C94"/>
    <w:rsid w:val="00276AC3"/>
    <w:rsid w:val="00277638"/>
    <w:rsid w:val="00280EF9"/>
    <w:rsid w:val="0028164F"/>
    <w:rsid w:val="002818DF"/>
    <w:rsid w:val="002823BE"/>
    <w:rsid w:val="002857BC"/>
    <w:rsid w:val="00286375"/>
    <w:rsid w:val="00287042"/>
    <w:rsid w:val="00292862"/>
    <w:rsid w:val="002945F2"/>
    <w:rsid w:val="00294B2D"/>
    <w:rsid w:val="00297ED0"/>
    <w:rsid w:val="002A1F3C"/>
    <w:rsid w:val="002A4EDA"/>
    <w:rsid w:val="002B01E3"/>
    <w:rsid w:val="002B3FC8"/>
    <w:rsid w:val="002B5A91"/>
    <w:rsid w:val="002B6203"/>
    <w:rsid w:val="002B65F9"/>
    <w:rsid w:val="002B7698"/>
    <w:rsid w:val="002C75C8"/>
    <w:rsid w:val="002C7D08"/>
    <w:rsid w:val="002D1420"/>
    <w:rsid w:val="002E0F7C"/>
    <w:rsid w:val="002E3F50"/>
    <w:rsid w:val="002E7EEE"/>
    <w:rsid w:val="002F10E7"/>
    <w:rsid w:val="002F69E4"/>
    <w:rsid w:val="00300A98"/>
    <w:rsid w:val="00302CAA"/>
    <w:rsid w:val="00302FAC"/>
    <w:rsid w:val="0030724A"/>
    <w:rsid w:val="0031277A"/>
    <w:rsid w:val="00316AE8"/>
    <w:rsid w:val="00316CC6"/>
    <w:rsid w:val="00316CE4"/>
    <w:rsid w:val="00317102"/>
    <w:rsid w:val="003213B4"/>
    <w:rsid w:val="0032189D"/>
    <w:rsid w:val="00323C3F"/>
    <w:rsid w:val="003279A4"/>
    <w:rsid w:val="00330B79"/>
    <w:rsid w:val="00331414"/>
    <w:rsid w:val="00332838"/>
    <w:rsid w:val="00332ACA"/>
    <w:rsid w:val="00333781"/>
    <w:rsid w:val="00333C3E"/>
    <w:rsid w:val="00333DEE"/>
    <w:rsid w:val="003353FC"/>
    <w:rsid w:val="00335A11"/>
    <w:rsid w:val="0033605B"/>
    <w:rsid w:val="00337114"/>
    <w:rsid w:val="00341A03"/>
    <w:rsid w:val="00343D54"/>
    <w:rsid w:val="0035004C"/>
    <w:rsid w:val="00351D33"/>
    <w:rsid w:val="003531B4"/>
    <w:rsid w:val="003539ED"/>
    <w:rsid w:val="003571C8"/>
    <w:rsid w:val="00357C9C"/>
    <w:rsid w:val="00365AC3"/>
    <w:rsid w:val="00366C0D"/>
    <w:rsid w:val="00370C60"/>
    <w:rsid w:val="00371A45"/>
    <w:rsid w:val="00372914"/>
    <w:rsid w:val="00373B5E"/>
    <w:rsid w:val="00375B80"/>
    <w:rsid w:val="003809D2"/>
    <w:rsid w:val="003821CD"/>
    <w:rsid w:val="00383057"/>
    <w:rsid w:val="00387645"/>
    <w:rsid w:val="003925EF"/>
    <w:rsid w:val="0039295B"/>
    <w:rsid w:val="00393F9C"/>
    <w:rsid w:val="00394DD8"/>
    <w:rsid w:val="0039703C"/>
    <w:rsid w:val="003974BB"/>
    <w:rsid w:val="003A091E"/>
    <w:rsid w:val="003A1D3E"/>
    <w:rsid w:val="003A3639"/>
    <w:rsid w:val="003A3640"/>
    <w:rsid w:val="003B0104"/>
    <w:rsid w:val="003B10C2"/>
    <w:rsid w:val="003B36F1"/>
    <w:rsid w:val="003C0358"/>
    <w:rsid w:val="003C232A"/>
    <w:rsid w:val="003C560B"/>
    <w:rsid w:val="003C7818"/>
    <w:rsid w:val="003D2B75"/>
    <w:rsid w:val="003D7A7D"/>
    <w:rsid w:val="003D7DE1"/>
    <w:rsid w:val="003D7FF2"/>
    <w:rsid w:val="003E3C65"/>
    <w:rsid w:val="003E5D64"/>
    <w:rsid w:val="003E6B20"/>
    <w:rsid w:val="003F1115"/>
    <w:rsid w:val="00400758"/>
    <w:rsid w:val="0040289D"/>
    <w:rsid w:val="00403149"/>
    <w:rsid w:val="004037EF"/>
    <w:rsid w:val="00404EBE"/>
    <w:rsid w:val="00405BAD"/>
    <w:rsid w:val="004076BE"/>
    <w:rsid w:val="0040773D"/>
    <w:rsid w:val="004113D8"/>
    <w:rsid w:val="00416463"/>
    <w:rsid w:val="00416E94"/>
    <w:rsid w:val="004223D7"/>
    <w:rsid w:val="0042243A"/>
    <w:rsid w:val="00423827"/>
    <w:rsid w:val="004239BE"/>
    <w:rsid w:val="004303B5"/>
    <w:rsid w:val="004340C8"/>
    <w:rsid w:val="0043569B"/>
    <w:rsid w:val="0043740E"/>
    <w:rsid w:val="00437B8B"/>
    <w:rsid w:val="00441328"/>
    <w:rsid w:val="00444206"/>
    <w:rsid w:val="0044614F"/>
    <w:rsid w:val="004536EF"/>
    <w:rsid w:val="00463885"/>
    <w:rsid w:val="00465113"/>
    <w:rsid w:val="00467F3F"/>
    <w:rsid w:val="00470368"/>
    <w:rsid w:val="004727C2"/>
    <w:rsid w:val="00474494"/>
    <w:rsid w:val="00476144"/>
    <w:rsid w:val="00477CA2"/>
    <w:rsid w:val="00484783"/>
    <w:rsid w:val="00484D19"/>
    <w:rsid w:val="0048543C"/>
    <w:rsid w:val="0048589E"/>
    <w:rsid w:val="00487FD4"/>
    <w:rsid w:val="00490D10"/>
    <w:rsid w:val="004915EA"/>
    <w:rsid w:val="00492801"/>
    <w:rsid w:val="00492BAA"/>
    <w:rsid w:val="00493536"/>
    <w:rsid w:val="004944A8"/>
    <w:rsid w:val="00495D71"/>
    <w:rsid w:val="004A4493"/>
    <w:rsid w:val="004A7267"/>
    <w:rsid w:val="004A75A7"/>
    <w:rsid w:val="004B4EB9"/>
    <w:rsid w:val="004B6A2A"/>
    <w:rsid w:val="004C0172"/>
    <w:rsid w:val="004C1AF6"/>
    <w:rsid w:val="004C389B"/>
    <w:rsid w:val="004C3A22"/>
    <w:rsid w:val="004C3A49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DFF"/>
    <w:rsid w:val="00502D73"/>
    <w:rsid w:val="005074F8"/>
    <w:rsid w:val="00507AEE"/>
    <w:rsid w:val="00507F78"/>
    <w:rsid w:val="005106C0"/>
    <w:rsid w:val="00520FB6"/>
    <w:rsid w:val="00523C90"/>
    <w:rsid w:val="005247B7"/>
    <w:rsid w:val="00525660"/>
    <w:rsid w:val="005304C6"/>
    <w:rsid w:val="00531668"/>
    <w:rsid w:val="005324B1"/>
    <w:rsid w:val="0053486B"/>
    <w:rsid w:val="005372FA"/>
    <w:rsid w:val="00544086"/>
    <w:rsid w:val="00545CB9"/>
    <w:rsid w:val="0054701B"/>
    <w:rsid w:val="005471FD"/>
    <w:rsid w:val="00547AC4"/>
    <w:rsid w:val="005502D6"/>
    <w:rsid w:val="005536D9"/>
    <w:rsid w:val="00554435"/>
    <w:rsid w:val="00556337"/>
    <w:rsid w:val="005611C3"/>
    <w:rsid w:val="00561450"/>
    <w:rsid w:val="00562422"/>
    <w:rsid w:val="00563694"/>
    <w:rsid w:val="005652F0"/>
    <w:rsid w:val="00565B06"/>
    <w:rsid w:val="00565C96"/>
    <w:rsid w:val="00567395"/>
    <w:rsid w:val="00570F9A"/>
    <w:rsid w:val="00573EE3"/>
    <w:rsid w:val="00574328"/>
    <w:rsid w:val="005752F2"/>
    <w:rsid w:val="00575C01"/>
    <w:rsid w:val="005775F8"/>
    <w:rsid w:val="0057786E"/>
    <w:rsid w:val="00581515"/>
    <w:rsid w:val="00582623"/>
    <w:rsid w:val="005826C2"/>
    <w:rsid w:val="00583866"/>
    <w:rsid w:val="00584A38"/>
    <w:rsid w:val="0059085F"/>
    <w:rsid w:val="00597C3D"/>
    <w:rsid w:val="005A22E2"/>
    <w:rsid w:val="005A2D5E"/>
    <w:rsid w:val="005A459B"/>
    <w:rsid w:val="005A5150"/>
    <w:rsid w:val="005A74EC"/>
    <w:rsid w:val="005A7F73"/>
    <w:rsid w:val="005B2DD0"/>
    <w:rsid w:val="005B355D"/>
    <w:rsid w:val="005B3D67"/>
    <w:rsid w:val="005B437C"/>
    <w:rsid w:val="005B6CDB"/>
    <w:rsid w:val="005C24C7"/>
    <w:rsid w:val="005C5D47"/>
    <w:rsid w:val="005C642C"/>
    <w:rsid w:val="005C6FAA"/>
    <w:rsid w:val="005C7BE1"/>
    <w:rsid w:val="005D0108"/>
    <w:rsid w:val="005D5E10"/>
    <w:rsid w:val="005E03D9"/>
    <w:rsid w:val="005E088C"/>
    <w:rsid w:val="005E3588"/>
    <w:rsid w:val="005E5EC2"/>
    <w:rsid w:val="005E653C"/>
    <w:rsid w:val="005E6E43"/>
    <w:rsid w:val="005E7344"/>
    <w:rsid w:val="005E7BA7"/>
    <w:rsid w:val="005F22DA"/>
    <w:rsid w:val="005F2864"/>
    <w:rsid w:val="005F33CF"/>
    <w:rsid w:val="005F39C7"/>
    <w:rsid w:val="005F4313"/>
    <w:rsid w:val="005F4455"/>
    <w:rsid w:val="005F4C77"/>
    <w:rsid w:val="005F591C"/>
    <w:rsid w:val="005F7DA5"/>
    <w:rsid w:val="00600FB1"/>
    <w:rsid w:val="00601511"/>
    <w:rsid w:val="00603AFE"/>
    <w:rsid w:val="006104FF"/>
    <w:rsid w:val="00614B7C"/>
    <w:rsid w:val="0061662F"/>
    <w:rsid w:val="00616D5D"/>
    <w:rsid w:val="00617496"/>
    <w:rsid w:val="00617C3D"/>
    <w:rsid w:val="00617FB1"/>
    <w:rsid w:val="0062070E"/>
    <w:rsid w:val="006215BC"/>
    <w:rsid w:val="0062239B"/>
    <w:rsid w:val="0062448B"/>
    <w:rsid w:val="00625B8A"/>
    <w:rsid w:val="00627AEE"/>
    <w:rsid w:val="00631C43"/>
    <w:rsid w:val="00633243"/>
    <w:rsid w:val="00635D7F"/>
    <w:rsid w:val="00643DFA"/>
    <w:rsid w:val="00644B1F"/>
    <w:rsid w:val="00644D4E"/>
    <w:rsid w:val="00646D01"/>
    <w:rsid w:val="006520BD"/>
    <w:rsid w:val="00654BD9"/>
    <w:rsid w:val="006561E2"/>
    <w:rsid w:val="00656BD5"/>
    <w:rsid w:val="00656BED"/>
    <w:rsid w:val="00663536"/>
    <w:rsid w:val="006636D8"/>
    <w:rsid w:val="006648D4"/>
    <w:rsid w:val="00666C9A"/>
    <w:rsid w:val="00666F4C"/>
    <w:rsid w:val="006702BA"/>
    <w:rsid w:val="00670E6D"/>
    <w:rsid w:val="00671F67"/>
    <w:rsid w:val="00673F18"/>
    <w:rsid w:val="00674CA7"/>
    <w:rsid w:val="00675623"/>
    <w:rsid w:val="00676CEB"/>
    <w:rsid w:val="006816D5"/>
    <w:rsid w:val="006826D9"/>
    <w:rsid w:val="00682B8D"/>
    <w:rsid w:val="00683A86"/>
    <w:rsid w:val="00684EF9"/>
    <w:rsid w:val="00685D06"/>
    <w:rsid w:val="00692674"/>
    <w:rsid w:val="0069300B"/>
    <w:rsid w:val="006931A3"/>
    <w:rsid w:val="006A1ADE"/>
    <w:rsid w:val="006A3CC5"/>
    <w:rsid w:val="006A4C72"/>
    <w:rsid w:val="006B36ED"/>
    <w:rsid w:val="006B645D"/>
    <w:rsid w:val="006B6D6B"/>
    <w:rsid w:val="006B6FF4"/>
    <w:rsid w:val="006B7CFF"/>
    <w:rsid w:val="006C086E"/>
    <w:rsid w:val="006C0A54"/>
    <w:rsid w:val="006C3D68"/>
    <w:rsid w:val="006C4950"/>
    <w:rsid w:val="006C4C47"/>
    <w:rsid w:val="006C4E71"/>
    <w:rsid w:val="006D134A"/>
    <w:rsid w:val="006D649E"/>
    <w:rsid w:val="006D65F8"/>
    <w:rsid w:val="006E168C"/>
    <w:rsid w:val="006E1E0E"/>
    <w:rsid w:val="006E387B"/>
    <w:rsid w:val="006E61C0"/>
    <w:rsid w:val="006F1904"/>
    <w:rsid w:val="006F2304"/>
    <w:rsid w:val="006F346C"/>
    <w:rsid w:val="006F36ED"/>
    <w:rsid w:val="006F4D23"/>
    <w:rsid w:val="006F5232"/>
    <w:rsid w:val="006F60D0"/>
    <w:rsid w:val="00703835"/>
    <w:rsid w:val="00707FD2"/>
    <w:rsid w:val="00715445"/>
    <w:rsid w:val="007175B9"/>
    <w:rsid w:val="007215A9"/>
    <w:rsid w:val="00723648"/>
    <w:rsid w:val="007253E8"/>
    <w:rsid w:val="00727E62"/>
    <w:rsid w:val="00730CD6"/>
    <w:rsid w:val="007323FF"/>
    <w:rsid w:val="00733D37"/>
    <w:rsid w:val="00734B5B"/>
    <w:rsid w:val="00735140"/>
    <w:rsid w:val="00735E9E"/>
    <w:rsid w:val="0073645E"/>
    <w:rsid w:val="007366E5"/>
    <w:rsid w:val="00745196"/>
    <w:rsid w:val="00753015"/>
    <w:rsid w:val="00755346"/>
    <w:rsid w:val="0075669A"/>
    <w:rsid w:val="00766933"/>
    <w:rsid w:val="007672BF"/>
    <w:rsid w:val="0076754F"/>
    <w:rsid w:val="00772B16"/>
    <w:rsid w:val="00772DAB"/>
    <w:rsid w:val="00775534"/>
    <w:rsid w:val="00776E3A"/>
    <w:rsid w:val="00782262"/>
    <w:rsid w:val="00783751"/>
    <w:rsid w:val="00783AC4"/>
    <w:rsid w:val="007850D1"/>
    <w:rsid w:val="007857C8"/>
    <w:rsid w:val="00785FEB"/>
    <w:rsid w:val="00785FF6"/>
    <w:rsid w:val="00790E98"/>
    <w:rsid w:val="00795D2B"/>
    <w:rsid w:val="007A0F44"/>
    <w:rsid w:val="007A401D"/>
    <w:rsid w:val="007A4BBD"/>
    <w:rsid w:val="007A4BFB"/>
    <w:rsid w:val="007A729F"/>
    <w:rsid w:val="007B1659"/>
    <w:rsid w:val="007B389D"/>
    <w:rsid w:val="007B3F4F"/>
    <w:rsid w:val="007B6597"/>
    <w:rsid w:val="007B7B50"/>
    <w:rsid w:val="007C0E0E"/>
    <w:rsid w:val="007C1383"/>
    <w:rsid w:val="007C153D"/>
    <w:rsid w:val="007C16D0"/>
    <w:rsid w:val="007C333C"/>
    <w:rsid w:val="007C34A8"/>
    <w:rsid w:val="007C4520"/>
    <w:rsid w:val="007C69F4"/>
    <w:rsid w:val="007C6BAE"/>
    <w:rsid w:val="007C7274"/>
    <w:rsid w:val="007D1FA1"/>
    <w:rsid w:val="007E7052"/>
    <w:rsid w:val="007F325B"/>
    <w:rsid w:val="007F50EA"/>
    <w:rsid w:val="007F71A4"/>
    <w:rsid w:val="007F7B89"/>
    <w:rsid w:val="00802330"/>
    <w:rsid w:val="008030EE"/>
    <w:rsid w:val="00803A1C"/>
    <w:rsid w:val="00806246"/>
    <w:rsid w:val="00812148"/>
    <w:rsid w:val="0081324F"/>
    <w:rsid w:val="008139B6"/>
    <w:rsid w:val="00814B43"/>
    <w:rsid w:val="00814FA5"/>
    <w:rsid w:val="0082175A"/>
    <w:rsid w:val="008242B0"/>
    <w:rsid w:val="008250E5"/>
    <w:rsid w:val="00827254"/>
    <w:rsid w:val="0083016A"/>
    <w:rsid w:val="008319BE"/>
    <w:rsid w:val="00832F21"/>
    <w:rsid w:val="008346FF"/>
    <w:rsid w:val="00835EDD"/>
    <w:rsid w:val="00836A22"/>
    <w:rsid w:val="00842674"/>
    <w:rsid w:val="008452DF"/>
    <w:rsid w:val="00846AAE"/>
    <w:rsid w:val="00850DA6"/>
    <w:rsid w:val="0085110F"/>
    <w:rsid w:val="00851312"/>
    <w:rsid w:val="008525B9"/>
    <w:rsid w:val="00853380"/>
    <w:rsid w:val="00853900"/>
    <w:rsid w:val="00853F73"/>
    <w:rsid w:val="00854DB1"/>
    <w:rsid w:val="0085615A"/>
    <w:rsid w:val="00865410"/>
    <w:rsid w:val="00866FD8"/>
    <w:rsid w:val="00867081"/>
    <w:rsid w:val="008676BF"/>
    <w:rsid w:val="0087063A"/>
    <w:rsid w:val="008715D3"/>
    <w:rsid w:val="00874161"/>
    <w:rsid w:val="008827D2"/>
    <w:rsid w:val="00884C21"/>
    <w:rsid w:val="00890615"/>
    <w:rsid w:val="008912DB"/>
    <w:rsid w:val="00891EB5"/>
    <w:rsid w:val="00893E83"/>
    <w:rsid w:val="00894917"/>
    <w:rsid w:val="00895A56"/>
    <w:rsid w:val="008978E8"/>
    <w:rsid w:val="008A02C4"/>
    <w:rsid w:val="008A204F"/>
    <w:rsid w:val="008A29A1"/>
    <w:rsid w:val="008A3580"/>
    <w:rsid w:val="008A49A0"/>
    <w:rsid w:val="008A6538"/>
    <w:rsid w:val="008B1D70"/>
    <w:rsid w:val="008B2D92"/>
    <w:rsid w:val="008B4AC7"/>
    <w:rsid w:val="008D027B"/>
    <w:rsid w:val="008D2BC2"/>
    <w:rsid w:val="008D4FC8"/>
    <w:rsid w:val="008D5A80"/>
    <w:rsid w:val="008D76ED"/>
    <w:rsid w:val="008E1197"/>
    <w:rsid w:val="008E28BA"/>
    <w:rsid w:val="008E3B67"/>
    <w:rsid w:val="008E3D4B"/>
    <w:rsid w:val="008E40A7"/>
    <w:rsid w:val="008E5483"/>
    <w:rsid w:val="008F07AB"/>
    <w:rsid w:val="008F4532"/>
    <w:rsid w:val="008F4B65"/>
    <w:rsid w:val="008F6340"/>
    <w:rsid w:val="009022F3"/>
    <w:rsid w:val="00902E53"/>
    <w:rsid w:val="00904152"/>
    <w:rsid w:val="00906799"/>
    <w:rsid w:val="00915A77"/>
    <w:rsid w:val="00920A93"/>
    <w:rsid w:val="00921AAE"/>
    <w:rsid w:val="00922177"/>
    <w:rsid w:val="0092508C"/>
    <w:rsid w:val="0093114A"/>
    <w:rsid w:val="009312D6"/>
    <w:rsid w:val="00933CCA"/>
    <w:rsid w:val="00935598"/>
    <w:rsid w:val="0093795C"/>
    <w:rsid w:val="009406BE"/>
    <w:rsid w:val="009411E8"/>
    <w:rsid w:val="00941C5F"/>
    <w:rsid w:val="00942277"/>
    <w:rsid w:val="00946E0C"/>
    <w:rsid w:val="00952911"/>
    <w:rsid w:val="00952C89"/>
    <w:rsid w:val="009540F4"/>
    <w:rsid w:val="00954621"/>
    <w:rsid w:val="00956B75"/>
    <w:rsid w:val="00957289"/>
    <w:rsid w:val="009711A0"/>
    <w:rsid w:val="00971566"/>
    <w:rsid w:val="00974939"/>
    <w:rsid w:val="0098000F"/>
    <w:rsid w:val="0098102C"/>
    <w:rsid w:val="00982164"/>
    <w:rsid w:val="009875BD"/>
    <w:rsid w:val="009918BB"/>
    <w:rsid w:val="009931F7"/>
    <w:rsid w:val="00994768"/>
    <w:rsid w:val="00994D65"/>
    <w:rsid w:val="009955D2"/>
    <w:rsid w:val="00997F3B"/>
    <w:rsid w:val="009A0B17"/>
    <w:rsid w:val="009A39DF"/>
    <w:rsid w:val="009A3F4C"/>
    <w:rsid w:val="009A6242"/>
    <w:rsid w:val="009A65C7"/>
    <w:rsid w:val="009B11B1"/>
    <w:rsid w:val="009B331A"/>
    <w:rsid w:val="009B3DBA"/>
    <w:rsid w:val="009B4952"/>
    <w:rsid w:val="009B7C84"/>
    <w:rsid w:val="009C2C4D"/>
    <w:rsid w:val="009C4656"/>
    <w:rsid w:val="009C63EE"/>
    <w:rsid w:val="009C74EB"/>
    <w:rsid w:val="009D0878"/>
    <w:rsid w:val="009D20B0"/>
    <w:rsid w:val="009D449D"/>
    <w:rsid w:val="009E01ED"/>
    <w:rsid w:val="009E1A6A"/>
    <w:rsid w:val="009E28C9"/>
    <w:rsid w:val="009E29A9"/>
    <w:rsid w:val="009E2EBF"/>
    <w:rsid w:val="009E4713"/>
    <w:rsid w:val="009E62E6"/>
    <w:rsid w:val="009E65EC"/>
    <w:rsid w:val="009E7772"/>
    <w:rsid w:val="009F07EB"/>
    <w:rsid w:val="009F2058"/>
    <w:rsid w:val="009F391D"/>
    <w:rsid w:val="00A0014F"/>
    <w:rsid w:val="00A001EF"/>
    <w:rsid w:val="00A016D0"/>
    <w:rsid w:val="00A018A1"/>
    <w:rsid w:val="00A0200B"/>
    <w:rsid w:val="00A1144C"/>
    <w:rsid w:val="00A13245"/>
    <w:rsid w:val="00A1329C"/>
    <w:rsid w:val="00A13526"/>
    <w:rsid w:val="00A14A57"/>
    <w:rsid w:val="00A15CBC"/>
    <w:rsid w:val="00A15DEA"/>
    <w:rsid w:val="00A175AF"/>
    <w:rsid w:val="00A2086C"/>
    <w:rsid w:val="00A20DA3"/>
    <w:rsid w:val="00A25023"/>
    <w:rsid w:val="00A25EDA"/>
    <w:rsid w:val="00A2606E"/>
    <w:rsid w:val="00A2760D"/>
    <w:rsid w:val="00A30CFD"/>
    <w:rsid w:val="00A3342E"/>
    <w:rsid w:val="00A410A4"/>
    <w:rsid w:val="00A42CE4"/>
    <w:rsid w:val="00A471F6"/>
    <w:rsid w:val="00A513CD"/>
    <w:rsid w:val="00A5497E"/>
    <w:rsid w:val="00A55109"/>
    <w:rsid w:val="00A55930"/>
    <w:rsid w:val="00A56B39"/>
    <w:rsid w:val="00A56B81"/>
    <w:rsid w:val="00A61F41"/>
    <w:rsid w:val="00A6314E"/>
    <w:rsid w:val="00A63F0F"/>
    <w:rsid w:val="00A6417F"/>
    <w:rsid w:val="00A711F6"/>
    <w:rsid w:val="00A77B4D"/>
    <w:rsid w:val="00A8052D"/>
    <w:rsid w:val="00A862CA"/>
    <w:rsid w:val="00A87051"/>
    <w:rsid w:val="00A9077F"/>
    <w:rsid w:val="00A9352D"/>
    <w:rsid w:val="00A93BFF"/>
    <w:rsid w:val="00A954BC"/>
    <w:rsid w:val="00A95BC9"/>
    <w:rsid w:val="00AA04BD"/>
    <w:rsid w:val="00AA0B62"/>
    <w:rsid w:val="00AA23E7"/>
    <w:rsid w:val="00AA276C"/>
    <w:rsid w:val="00AA2F4A"/>
    <w:rsid w:val="00AB1056"/>
    <w:rsid w:val="00AB14A7"/>
    <w:rsid w:val="00AB3731"/>
    <w:rsid w:val="00AB673E"/>
    <w:rsid w:val="00AC4AA7"/>
    <w:rsid w:val="00AC51AA"/>
    <w:rsid w:val="00AC7C34"/>
    <w:rsid w:val="00AD121E"/>
    <w:rsid w:val="00AD34F5"/>
    <w:rsid w:val="00AD518A"/>
    <w:rsid w:val="00AD6216"/>
    <w:rsid w:val="00AE04D6"/>
    <w:rsid w:val="00AE247B"/>
    <w:rsid w:val="00AE2778"/>
    <w:rsid w:val="00AE2F61"/>
    <w:rsid w:val="00AE313B"/>
    <w:rsid w:val="00AE7650"/>
    <w:rsid w:val="00AF1D7E"/>
    <w:rsid w:val="00AF5BD6"/>
    <w:rsid w:val="00AF729A"/>
    <w:rsid w:val="00B003E1"/>
    <w:rsid w:val="00B02F3B"/>
    <w:rsid w:val="00B0525F"/>
    <w:rsid w:val="00B06389"/>
    <w:rsid w:val="00B112B1"/>
    <w:rsid w:val="00B114AC"/>
    <w:rsid w:val="00B1221A"/>
    <w:rsid w:val="00B13446"/>
    <w:rsid w:val="00B17B50"/>
    <w:rsid w:val="00B204FE"/>
    <w:rsid w:val="00B211E1"/>
    <w:rsid w:val="00B25746"/>
    <w:rsid w:val="00B25AE6"/>
    <w:rsid w:val="00B2607C"/>
    <w:rsid w:val="00B2751B"/>
    <w:rsid w:val="00B41B24"/>
    <w:rsid w:val="00B45587"/>
    <w:rsid w:val="00B47E1E"/>
    <w:rsid w:val="00B54661"/>
    <w:rsid w:val="00B55487"/>
    <w:rsid w:val="00B60C3D"/>
    <w:rsid w:val="00B613FC"/>
    <w:rsid w:val="00B63650"/>
    <w:rsid w:val="00B660E1"/>
    <w:rsid w:val="00B70DD9"/>
    <w:rsid w:val="00B733D9"/>
    <w:rsid w:val="00B75B19"/>
    <w:rsid w:val="00B763B5"/>
    <w:rsid w:val="00B77733"/>
    <w:rsid w:val="00B81AE5"/>
    <w:rsid w:val="00B825F7"/>
    <w:rsid w:val="00B85DB6"/>
    <w:rsid w:val="00B8701C"/>
    <w:rsid w:val="00B90654"/>
    <w:rsid w:val="00B91175"/>
    <w:rsid w:val="00B91DB3"/>
    <w:rsid w:val="00B93B45"/>
    <w:rsid w:val="00B97157"/>
    <w:rsid w:val="00BA0973"/>
    <w:rsid w:val="00BA14D5"/>
    <w:rsid w:val="00BA4923"/>
    <w:rsid w:val="00BA4D6A"/>
    <w:rsid w:val="00BA6B3C"/>
    <w:rsid w:val="00BA710D"/>
    <w:rsid w:val="00BA71B3"/>
    <w:rsid w:val="00BB34BE"/>
    <w:rsid w:val="00BC01D3"/>
    <w:rsid w:val="00BC0E1A"/>
    <w:rsid w:val="00BC1472"/>
    <w:rsid w:val="00BC1AB1"/>
    <w:rsid w:val="00BC7FEB"/>
    <w:rsid w:val="00BD0C04"/>
    <w:rsid w:val="00BD1013"/>
    <w:rsid w:val="00BD2DD6"/>
    <w:rsid w:val="00BD2ED2"/>
    <w:rsid w:val="00BD31AC"/>
    <w:rsid w:val="00BD421D"/>
    <w:rsid w:val="00BD55EE"/>
    <w:rsid w:val="00BD5BD5"/>
    <w:rsid w:val="00BE17B6"/>
    <w:rsid w:val="00BE2ABD"/>
    <w:rsid w:val="00BE551E"/>
    <w:rsid w:val="00BE755B"/>
    <w:rsid w:val="00BF3440"/>
    <w:rsid w:val="00BF51F2"/>
    <w:rsid w:val="00BF5BD8"/>
    <w:rsid w:val="00C008A5"/>
    <w:rsid w:val="00C0155C"/>
    <w:rsid w:val="00C045A0"/>
    <w:rsid w:val="00C07AB8"/>
    <w:rsid w:val="00C10567"/>
    <w:rsid w:val="00C10C9B"/>
    <w:rsid w:val="00C15FFF"/>
    <w:rsid w:val="00C16DBE"/>
    <w:rsid w:val="00C17802"/>
    <w:rsid w:val="00C23568"/>
    <w:rsid w:val="00C23E10"/>
    <w:rsid w:val="00C3233C"/>
    <w:rsid w:val="00C34802"/>
    <w:rsid w:val="00C3763A"/>
    <w:rsid w:val="00C41DDB"/>
    <w:rsid w:val="00C43BC9"/>
    <w:rsid w:val="00C43C7B"/>
    <w:rsid w:val="00C441CA"/>
    <w:rsid w:val="00C44788"/>
    <w:rsid w:val="00C46B19"/>
    <w:rsid w:val="00C51CB5"/>
    <w:rsid w:val="00C529F2"/>
    <w:rsid w:val="00C540D1"/>
    <w:rsid w:val="00C56A64"/>
    <w:rsid w:val="00C60281"/>
    <w:rsid w:val="00C64397"/>
    <w:rsid w:val="00C64D5A"/>
    <w:rsid w:val="00C6557E"/>
    <w:rsid w:val="00C66DAC"/>
    <w:rsid w:val="00C676A5"/>
    <w:rsid w:val="00C76611"/>
    <w:rsid w:val="00C76E83"/>
    <w:rsid w:val="00C779DA"/>
    <w:rsid w:val="00C77E38"/>
    <w:rsid w:val="00C80396"/>
    <w:rsid w:val="00C814F7"/>
    <w:rsid w:val="00C81C04"/>
    <w:rsid w:val="00C8663D"/>
    <w:rsid w:val="00C8678F"/>
    <w:rsid w:val="00C871DF"/>
    <w:rsid w:val="00C87681"/>
    <w:rsid w:val="00C90C7F"/>
    <w:rsid w:val="00C91B4B"/>
    <w:rsid w:val="00C9278F"/>
    <w:rsid w:val="00C929EC"/>
    <w:rsid w:val="00C93518"/>
    <w:rsid w:val="00C93DE1"/>
    <w:rsid w:val="00C95F4C"/>
    <w:rsid w:val="00C968A4"/>
    <w:rsid w:val="00CA1ED0"/>
    <w:rsid w:val="00CA2E0A"/>
    <w:rsid w:val="00CB00BA"/>
    <w:rsid w:val="00CB058D"/>
    <w:rsid w:val="00CB1ED1"/>
    <w:rsid w:val="00CB3192"/>
    <w:rsid w:val="00CC1E5C"/>
    <w:rsid w:val="00CC33F3"/>
    <w:rsid w:val="00CC38A3"/>
    <w:rsid w:val="00CC3F31"/>
    <w:rsid w:val="00CC559A"/>
    <w:rsid w:val="00CC78FD"/>
    <w:rsid w:val="00CD0DD0"/>
    <w:rsid w:val="00CD1043"/>
    <w:rsid w:val="00CD1217"/>
    <w:rsid w:val="00CD148E"/>
    <w:rsid w:val="00CE032C"/>
    <w:rsid w:val="00CE2C76"/>
    <w:rsid w:val="00CF2313"/>
    <w:rsid w:val="00CF3A57"/>
    <w:rsid w:val="00CF56A0"/>
    <w:rsid w:val="00D000E6"/>
    <w:rsid w:val="00D046EF"/>
    <w:rsid w:val="00D10063"/>
    <w:rsid w:val="00D101A6"/>
    <w:rsid w:val="00D147B5"/>
    <w:rsid w:val="00D1543F"/>
    <w:rsid w:val="00D17A02"/>
    <w:rsid w:val="00D22E33"/>
    <w:rsid w:val="00D25091"/>
    <w:rsid w:val="00D35BBD"/>
    <w:rsid w:val="00D360D8"/>
    <w:rsid w:val="00D37FAD"/>
    <w:rsid w:val="00D410EB"/>
    <w:rsid w:val="00D42C08"/>
    <w:rsid w:val="00D4541C"/>
    <w:rsid w:val="00D46D26"/>
    <w:rsid w:val="00D5184A"/>
    <w:rsid w:val="00D52FDD"/>
    <w:rsid w:val="00D5627D"/>
    <w:rsid w:val="00D5654D"/>
    <w:rsid w:val="00D61171"/>
    <w:rsid w:val="00D6600D"/>
    <w:rsid w:val="00D70757"/>
    <w:rsid w:val="00D728D5"/>
    <w:rsid w:val="00D73C98"/>
    <w:rsid w:val="00D76FCD"/>
    <w:rsid w:val="00D77483"/>
    <w:rsid w:val="00D7797C"/>
    <w:rsid w:val="00D83164"/>
    <w:rsid w:val="00D83EA1"/>
    <w:rsid w:val="00D85920"/>
    <w:rsid w:val="00D85CA4"/>
    <w:rsid w:val="00D8732A"/>
    <w:rsid w:val="00D926D1"/>
    <w:rsid w:val="00D96670"/>
    <w:rsid w:val="00DA0D3D"/>
    <w:rsid w:val="00DA159F"/>
    <w:rsid w:val="00DA2E4E"/>
    <w:rsid w:val="00DA304F"/>
    <w:rsid w:val="00DA6CAD"/>
    <w:rsid w:val="00DA70D4"/>
    <w:rsid w:val="00DB0B61"/>
    <w:rsid w:val="00DB2F1D"/>
    <w:rsid w:val="00DB51D4"/>
    <w:rsid w:val="00DB5D61"/>
    <w:rsid w:val="00DB7AB1"/>
    <w:rsid w:val="00DC05B6"/>
    <w:rsid w:val="00DC3C22"/>
    <w:rsid w:val="00DD2D34"/>
    <w:rsid w:val="00DD467E"/>
    <w:rsid w:val="00DE136D"/>
    <w:rsid w:val="00DE3943"/>
    <w:rsid w:val="00DE4136"/>
    <w:rsid w:val="00DE4550"/>
    <w:rsid w:val="00DE5046"/>
    <w:rsid w:val="00DE6534"/>
    <w:rsid w:val="00DE66E3"/>
    <w:rsid w:val="00DF0282"/>
    <w:rsid w:val="00DF04B6"/>
    <w:rsid w:val="00DF0F24"/>
    <w:rsid w:val="00DF52FD"/>
    <w:rsid w:val="00DF6F11"/>
    <w:rsid w:val="00DF744D"/>
    <w:rsid w:val="00DF7CF5"/>
    <w:rsid w:val="00DF7F4F"/>
    <w:rsid w:val="00E01F3D"/>
    <w:rsid w:val="00E03B59"/>
    <w:rsid w:val="00E03C5A"/>
    <w:rsid w:val="00E066EE"/>
    <w:rsid w:val="00E07969"/>
    <w:rsid w:val="00E07D28"/>
    <w:rsid w:val="00E16836"/>
    <w:rsid w:val="00E212F2"/>
    <w:rsid w:val="00E24422"/>
    <w:rsid w:val="00E26BB2"/>
    <w:rsid w:val="00E30CB9"/>
    <w:rsid w:val="00E31592"/>
    <w:rsid w:val="00E31598"/>
    <w:rsid w:val="00E32F2B"/>
    <w:rsid w:val="00E3527B"/>
    <w:rsid w:val="00E3579A"/>
    <w:rsid w:val="00E37354"/>
    <w:rsid w:val="00E37787"/>
    <w:rsid w:val="00E379DC"/>
    <w:rsid w:val="00E400D6"/>
    <w:rsid w:val="00E404A4"/>
    <w:rsid w:val="00E42AA9"/>
    <w:rsid w:val="00E46808"/>
    <w:rsid w:val="00E50A17"/>
    <w:rsid w:val="00E527D9"/>
    <w:rsid w:val="00E54A76"/>
    <w:rsid w:val="00E5521B"/>
    <w:rsid w:val="00E55C51"/>
    <w:rsid w:val="00E60F91"/>
    <w:rsid w:val="00E61562"/>
    <w:rsid w:val="00E61D86"/>
    <w:rsid w:val="00E61FB1"/>
    <w:rsid w:val="00E6265F"/>
    <w:rsid w:val="00E63862"/>
    <w:rsid w:val="00E64DA0"/>
    <w:rsid w:val="00E6589F"/>
    <w:rsid w:val="00E665C1"/>
    <w:rsid w:val="00E7027E"/>
    <w:rsid w:val="00E709A8"/>
    <w:rsid w:val="00E724C2"/>
    <w:rsid w:val="00E72DA3"/>
    <w:rsid w:val="00E76597"/>
    <w:rsid w:val="00E82787"/>
    <w:rsid w:val="00E828B6"/>
    <w:rsid w:val="00E82F13"/>
    <w:rsid w:val="00E840C6"/>
    <w:rsid w:val="00E86E17"/>
    <w:rsid w:val="00E906E9"/>
    <w:rsid w:val="00E911FA"/>
    <w:rsid w:val="00E91B60"/>
    <w:rsid w:val="00E936B3"/>
    <w:rsid w:val="00E97BD9"/>
    <w:rsid w:val="00EA1AB8"/>
    <w:rsid w:val="00EA4874"/>
    <w:rsid w:val="00EA7715"/>
    <w:rsid w:val="00EB03EE"/>
    <w:rsid w:val="00EB1B12"/>
    <w:rsid w:val="00EB7A38"/>
    <w:rsid w:val="00EC12F1"/>
    <w:rsid w:val="00EC37BE"/>
    <w:rsid w:val="00EC5CF5"/>
    <w:rsid w:val="00ED0507"/>
    <w:rsid w:val="00ED0AE3"/>
    <w:rsid w:val="00ED2B45"/>
    <w:rsid w:val="00ED2E32"/>
    <w:rsid w:val="00ED321F"/>
    <w:rsid w:val="00ED6891"/>
    <w:rsid w:val="00EE0848"/>
    <w:rsid w:val="00EE3C59"/>
    <w:rsid w:val="00F03B1E"/>
    <w:rsid w:val="00F03F2C"/>
    <w:rsid w:val="00F048D8"/>
    <w:rsid w:val="00F0558D"/>
    <w:rsid w:val="00F07299"/>
    <w:rsid w:val="00F1202D"/>
    <w:rsid w:val="00F150D1"/>
    <w:rsid w:val="00F164E5"/>
    <w:rsid w:val="00F2164A"/>
    <w:rsid w:val="00F217AB"/>
    <w:rsid w:val="00F21E0D"/>
    <w:rsid w:val="00F229C9"/>
    <w:rsid w:val="00F3276D"/>
    <w:rsid w:val="00F35A06"/>
    <w:rsid w:val="00F35E2C"/>
    <w:rsid w:val="00F361EA"/>
    <w:rsid w:val="00F41A34"/>
    <w:rsid w:val="00F4239D"/>
    <w:rsid w:val="00F435D3"/>
    <w:rsid w:val="00F4510C"/>
    <w:rsid w:val="00F45FBB"/>
    <w:rsid w:val="00F46425"/>
    <w:rsid w:val="00F5078D"/>
    <w:rsid w:val="00F534FB"/>
    <w:rsid w:val="00F546CD"/>
    <w:rsid w:val="00F55646"/>
    <w:rsid w:val="00F56CB3"/>
    <w:rsid w:val="00F56FFE"/>
    <w:rsid w:val="00F578FE"/>
    <w:rsid w:val="00F63DA8"/>
    <w:rsid w:val="00F74077"/>
    <w:rsid w:val="00F80213"/>
    <w:rsid w:val="00F80A52"/>
    <w:rsid w:val="00F829F4"/>
    <w:rsid w:val="00F83B9D"/>
    <w:rsid w:val="00F904FC"/>
    <w:rsid w:val="00F935BF"/>
    <w:rsid w:val="00F9436F"/>
    <w:rsid w:val="00F94EB5"/>
    <w:rsid w:val="00F959A6"/>
    <w:rsid w:val="00F964E3"/>
    <w:rsid w:val="00F977D9"/>
    <w:rsid w:val="00FA1EC2"/>
    <w:rsid w:val="00FA4359"/>
    <w:rsid w:val="00FA4C84"/>
    <w:rsid w:val="00FA531B"/>
    <w:rsid w:val="00FA5902"/>
    <w:rsid w:val="00FB0F18"/>
    <w:rsid w:val="00FB41BF"/>
    <w:rsid w:val="00FB5284"/>
    <w:rsid w:val="00FB601B"/>
    <w:rsid w:val="00FB74C7"/>
    <w:rsid w:val="00FC6FC4"/>
    <w:rsid w:val="00FC7165"/>
    <w:rsid w:val="00FD07B1"/>
    <w:rsid w:val="00FD2CF7"/>
    <w:rsid w:val="00FD7646"/>
    <w:rsid w:val="00FD7B24"/>
    <w:rsid w:val="00FE18B2"/>
    <w:rsid w:val="00FE1C0E"/>
    <w:rsid w:val="00FE2233"/>
    <w:rsid w:val="00FE3F53"/>
    <w:rsid w:val="00FE4613"/>
    <w:rsid w:val="00FE71DE"/>
    <w:rsid w:val="00FE7443"/>
    <w:rsid w:val="00FF0939"/>
    <w:rsid w:val="00FF0AAA"/>
    <w:rsid w:val="00FF15A4"/>
    <w:rsid w:val="00FF1B46"/>
    <w:rsid w:val="00FF24FD"/>
    <w:rsid w:val="00FF3A2F"/>
    <w:rsid w:val="00FF49BA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DFD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qFormat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Strong">
    <w:name w:val="Strong"/>
    <w:basedOn w:val="DefaultParagraphFont"/>
    <w:uiPriority w:val="22"/>
    <w:qFormat/>
    <w:rsid w:val="00E3579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5471FD"/>
    <w:pPr>
      <w:ind w:left="720"/>
      <w:contextualSpacing/>
    </w:pPr>
  </w:style>
  <w:style w:type="paragraph" w:styleId="NoSpacing">
    <w:name w:val="No Spacing"/>
    <w:uiPriority w:val="1"/>
    <w:qFormat/>
    <w:rsid w:val="006B36ED"/>
    <w:pPr>
      <w:spacing w:after="0"/>
    </w:pPr>
    <w:rPr>
      <w:color w:val="111111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74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6B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AE247B"/>
  </w:style>
  <w:style w:type="character" w:styleId="LineNumber">
    <w:name w:val="line number"/>
    <w:basedOn w:val="DefaultParagraphFont"/>
    <w:uiPriority w:val="99"/>
    <w:semiHidden/>
    <w:unhideWhenUsed/>
    <w:rsid w:val="00D4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90D8BABDE3488A81BC6B6C8137C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AF9B-3CC8-4702-99B1-CD1E568AFDB3}"/>
      </w:docPartPr>
      <w:docPartBody>
        <w:p w:rsidR="00597060" w:rsidRDefault="00D640EF">
          <w:pPr>
            <w:pStyle w:val="FE90D8BABDE3488A81BC6B6C8137CF50"/>
          </w:pPr>
          <w:r w:rsidRPr="00D85CA4">
            <w:t>Objective</w:t>
          </w:r>
        </w:p>
      </w:docPartBody>
    </w:docPart>
    <w:docPart>
      <w:docPartPr>
        <w:name w:val="F53D8D05FF1E408BA8C74D6E3B584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A8FA-567E-4A57-8758-2B713F924A8A}"/>
      </w:docPartPr>
      <w:docPartBody>
        <w:p w:rsidR="00597060" w:rsidRDefault="00D640EF">
          <w:pPr>
            <w:pStyle w:val="F53D8D05FF1E408BA8C74D6E3B5844A7"/>
          </w:pPr>
          <w:r w:rsidRPr="00565B06">
            <w:t>Education</w:t>
          </w:r>
        </w:p>
      </w:docPartBody>
    </w:docPart>
    <w:docPart>
      <w:docPartPr>
        <w:name w:val="215ADE31023D49C69C6279BCE4551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23129-FECB-4B60-968F-77C6084062D1}"/>
      </w:docPartPr>
      <w:docPartBody>
        <w:p w:rsidR="00597060" w:rsidRDefault="00D640EF">
          <w:pPr>
            <w:pStyle w:val="215ADE31023D49C69C6279BCE45518F3"/>
          </w:pPr>
          <w:r w:rsidRPr="00565B06">
            <w:t>Skills</w:t>
          </w:r>
        </w:p>
      </w:docPartBody>
    </w:docPart>
    <w:docPart>
      <w:docPartPr>
        <w:name w:val="3EBB8A94BF014816B8ABACC8BF434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AF303-48CD-477C-B01F-D13410B76C09}"/>
      </w:docPartPr>
      <w:docPartBody>
        <w:p w:rsidR="002D4B16" w:rsidRDefault="00810C07" w:rsidP="00810C07">
          <w:pPr>
            <w:pStyle w:val="3EBB8A94BF014816B8ABACC8BF434365"/>
          </w:pPr>
          <w:r w:rsidRPr="009D0878">
            <w:t>Phone</w:t>
          </w:r>
        </w:p>
      </w:docPartBody>
    </w:docPart>
    <w:docPart>
      <w:docPartPr>
        <w:name w:val="62D8B62B79DE43FA927F99294DFF0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9E435-757E-40E1-B9C4-F7163909BAC2}"/>
      </w:docPartPr>
      <w:docPartBody>
        <w:p w:rsidR="002D4B16" w:rsidRDefault="00810C07" w:rsidP="00810C07">
          <w:pPr>
            <w:pStyle w:val="62D8B62B79DE43FA927F99294DFF0141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4E"/>
    <w:rsid w:val="000540D0"/>
    <w:rsid w:val="000963CA"/>
    <w:rsid w:val="000F3BF7"/>
    <w:rsid w:val="00117FBC"/>
    <w:rsid w:val="00132573"/>
    <w:rsid w:val="00141D6F"/>
    <w:rsid w:val="001602B5"/>
    <w:rsid w:val="001A0899"/>
    <w:rsid w:val="001C46BD"/>
    <w:rsid w:val="00232377"/>
    <w:rsid w:val="002659F3"/>
    <w:rsid w:val="00275D94"/>
    <w:rsid w:val="002A48EE"/>
    <w:rsid w:val="002B4615"/>
    <w:rsid w:val="002D4B16"/>
    <w:rsid w:val="002D5000"/>
    <w:rsid w:val="00311FD1"/>
    <w:rsid w:val="003C2E76"/>
    <w:rsid w:val="003D1B5C"/>
    <w:rsid w:val="004A7EB6"/>
    <w:rsid w:val="004C388F"/>
    <w:rsid w:val="004D22DC"/>
    <w:rsid w:val="004F1A49"/>
    <w:rsid w:val="004F58B7"/>
    <w:rsid w:val="00540BDC"/>
    <w:rsid w:val="00546523"/>
    <w:rsid w:val="00577F3F"/>
    <w:rsid w:val="00597060"/>
    <w:rsid w:val="005B0F50"/>
    <w:rsid w:val="005B4B3D"/>
    <w:rsid w:val="005E7D13"/>
    <w:rsid w:val="006556CA"/>
    <w:rsid w:val="006B3207"/>
    <w:rsid w:val="00794E4B"/>
    <w:rsid w:val="007C759D"/>
    <w:rsid w:val="00810C07"/>
    <w:rsid w:val="008304FE"/>
    <w:rsid w:val="00852E84"/>
    <w:rsid w:val="00872A8C"/>
    <w:rsid w:val="00872F59"/>
    <w:rsid w:val="00874669"/>
    <w:rsid w:val="0087662F"/>
    <w:rsid w:val="008C5795"/>
    <w:rsid w:val="008C763E"/>
    <w:rsid w:val="008D1694"/>
    <w:rsid w:val="0090215D"/>
    <w:rsid w:val="00906EC1"/>
    <w:rsid w:val="009215F1"/>
    <w:rsid w:val="00A12CAA"/>
    <w:rsid w:val="00A74E85"/>
    <w:rsid w:val="00B60612"/>
    <w:rsid w:val="00B73057"/>
    <w:rsid w:val="00C027EF"/>
    <w:rsid w:val="00C226DC"/>
    <w:rsid w:val="00CC29B6"/>
    <w:rsid w:val="00D00A22"/>
    <w:rsid w:val="00D04301"/>
    <w:rsid w:val="00D13CFB"/>
    <w:rsid w:val="00D33A5D"/>
    <w:rsid w:val="00D6385B"/>
    <w:rsid w:val="00D640EF"/>
    <w:rsid w:val="00D65B47"/>
    <w:rsid w:val="00D93FF1"/>
    <w:rsid w:val="00E3334E"/>
    <w:rsid w:val="00EF4A0D"/>
    <w:rsid w:val="00FA0FDB"/>
    <w:rsid w:val="00FB733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90D8BABDE3488A81BC6B6C8137CF50">
    <w:name w:val="FE90D8BABDE3488A81BC6B6C8137CF50"/>
  </w:style>
  <w:style w:type="paragraph" w:customStyle="1" w:styleId="F53D8D05FF1E408BA8C74D6E3B5844A7">
    <w:name w:val="F53D8D05FF1E408BA8C74D6E3B5844A7"/>
  </w:style>
  <w:style w:type="character" w:styleId="Emphasis">
    <w:name w:val="Emphasis"/>
    <w:basedOn w:val="DefaultParagraphFont"/>
    <w:uiPriority w:val="11"/>
    <w:qFormat/>
    <w:rsid w:val="00E3334E"/>
    <w:rPr>
      <w:b w:val="0"/>
      <w:iCs/>
      <w:color w:val="657C9C" w:themeColor="text2" w:themeTint="BF"/>
      <w:sz w:val="26"/>
    </w:rPr>
  </w:style>
  <w:style w:type="paragraph" w:customStyle="1" w:styleId="215ADE31023D49C69C6279BCE45518F3">
    <w:name w:val="215ADE31023D49C69C6279BCE45518F3"/>
  </w:style>
  <w:style w:type="paragraph" w:customStyle="1" w:styleId="11276F08ADE242EC83E0C424265BB839">
    <w:name w:val="11276F08ADE242EC83E0C424265BB839"/>
    <w:rsid w:val="00810C07"/>
  </w:style>
  <w:style w:type="paragraph" w:customStyle="1" w:styleId="3EBB8A94BF014816B8ABACC8BF434365">
    <w:name w:val="3EBB8A94BF014816B8ABACC8BF434365"/>
    <w:rsid w:val="00810C07"/>
  </w:style>
  <w:style w:type="paragraph" w:customStyle="1" w:styleId="62D8B62B79DE43FA927F99294DFF0141">
    <w:name w:val="62D8B62B79DE43FA927F99294DFF0141"/>
    <w:rsid w:val="00810C07"/>
  </w:style>
  <w:style w:type="paragraph" w:customStyle="1" w:styleId="FFA93A481C3641959063C68817EE066A">
    <w:name w:val="FFA93A481C3641959063C68817EE066A"/>
    <w:rsid w:val="00810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https://github.com/MohanrajVenkatachalamKncet </CompanyAddress>
  <CompanyPhone>+91 98947 98872</CompanyPhone>
  <CompanyFax/>
  <CompanyEmail>reeshbusher@gmail.com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95AFB5-46F4-4D3B-8569-0C502043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mohanraj-venkatachalam-47b600189</cp:keywords>
  <dc:description/>
  <cp:lastModifiedBy/>
  <cp:revision>1</cp:revision>
  <dcterms:created xsi:type="dcterms:W3CDTF">2021-04-03T06:06:00Z</dcterms:created>
  <dcterms:modified xsi:type="dcterms:W3CDTF">2021-04-03T06:35:00Z</dcterms:modified>
  <cp:category/>
  <cp:contentStatus>Mohanrajvenkatacahalam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